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8A" w:rsidRPr="00AE4A9E" w:rsidRDefault="009A598A" w:rsidP="00AE4A9E">
      <w:pPr>
        <w:rPr>
          <w:rFonts w:ascii="Univers" w:hAnsi="Univers" w:cs="Arial"/>
          <w:sz w:val="18"/>
          <w:szCs w:val="18"/>
        </w:rPr>
      </w:pPr>
    </w:p>
    <w:p w:rsidR="009A598A" w:rsidRPr="00AE4A9E" w:rsidRDefault="00893AA0" w:rsidP="00893AA0">
      <w:pPr>
        <w:tabs>
          <w:tab w:val="left" w:pos="3819"/>
        </w:tabs>
        <w:rPr>
          <w:rFonts w:ascii="Univers" w:hAnsi="Univers" w:cs="Arial"/>
          <w:sz w:val="18"/>
          <w:szCs w:val="18"/>
        </w:rPr>
      </w:pPr>
      <w:r>
        <w:rPr>
          <w:rFonts w:ascii="Univers" w:hAnsi="Univers" w:cs="Arial"/>
          <w:sz w:val="18"/>
          <w:szCs w:val="18"/>
        </w:rPr>
        <w:tab/>
      </w:r>
    </w:p>
    <w:p w:rsidR="009A598A" w:rsidRPr="00AE4A9E" w:rsidRDefault="009A598A" w:rsidP="00AE4A9E">
      <w:pPr>
        <w:rPr>
          <w:rFonts w:ascii="Univers" w:hAnsi="Univers" w:cs="Arial"/>
          <w:sz w:val="18"/>
          <w:szCs w:val="18"/>
        </w:rPr>
      </w:pPr>
    </w:p>
    <w:p w:rsidR="009A598A" w:rsidRPr="00AE4A9E" w:rsidRDefault="009A598A" w:rsidP="00AE4A9E">
      <w:pPr>
        <w:rPr>
          <w:rFonts w:ascii="Univers" w:hAnsi="Univers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9"/>
        <w:gridCol w:w="3249"/>
        <w:gridCol w:w="5238"/>
      </w:tblGrid>
      <w:tr w:rsidR="009A598A" w:rsidRPr="001A0F40" w:rsidTr="00586DEE">
        <w:tc>
          <w:tcPr>
            <w:tcW w:w="90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</w:tcPr>
          <w:p w:rsidR="009A598A" w:rsidRPr="001A0F40" w:rsidRDefault="009A598A" w:rsidP="009679E5">
            <w:pPr>
              <w:spacing w:before="120" w:after="120"/>
              <w:rPr>
                <w:rFonts w:ascii="Univers" w:hAnsi="Univers" w:cs="Arial"/>
                <w:b/>
                <w:bCs/>
              </w:rPr>
            </w:pPr>
            <w:r>
              <w:rPr>
                <w:rFonts w:ascii="Univers" w:hAnsi="Univers" w:cs="Arial"/>
                <w:b/>
                <w:bCs/>
              </w:rPr>
              <w:t>F</w:t>
            </w:r>
            <w:r w:rsidRPr="001A0F40">
              <w:rPr>
                <w:rFonts w:ascii="Univers" w:hAnsi="Univers" w:cs="Arial"/>
                <w:b/>
                <w:bCs/>
              </w:rPr>
              <w:t>ormulier</w:t>
            </w:r>
            <w:r>
              <w:rPr>
                <w:rFonts w:ascii="Univers" w:hAnsi="Univers" w:cs="Arial"/>
                <w:b/>
                <w:bCs/>
              </w:rPr>
              <w:t xml:space="preserve"> </w:t>
            </w:r>
            <w:r w:rsidR="009679E5">
              <w:rPr>
                <w:rFonts w:ascii="Univers" w:hAnsi="Univers" w:cs="Arial"/>
                <w:b/>
                <w:bCs/>
              </w:rPr>
              <w:t xml:space="preserve">opdracht </w:t>
            </w:r>
            <w:r>
              <w:rPr>
                <w:rFonts w:ascii="Univers" w:hAnsi="Univers" w:cs="Arial"/>
                <w:b/>
                <w:bCs/>
              </w:rPr>
              <w:t xml:space="preserve">Proeve van </w:t>
            </w:r>
            <w:r w:rsidR="00DD6F31">
              <w:rPr>
                <w:rFonts w:ascii="Univers" w:hAnsi="Univers" w:cs="Arial"/>
                <w:b/>
                <w:bCs/>
              </w:rPr>
              <w:t>Bekwaamheid</w:t>
            </w:r>
            <w:r w:rsidR="00DD6F31" w:rsidRPr="001A0F40">
              <w:rPr>
                <w:rFonts w:ascii="Univers" w:hAnsi="Univers" w:cs="Arial"/>
                <w:b/>
                <w:bCs/>
              </w:rPr>
              <w:t xml:space="preserve"> 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286"/>
        </w:trPr>
        <w:tc>
          <w:tcPr>
            <w:tcW w:w="3828" w:type="dxa"/>
            <w:gridSpan w:val="2"/>
            <w:tcBorders>
              <w:top w:val="single" w:sz="12" w:space="0" w:color="auto"/>
            </w:tcBorders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Naam student</w:t>
            </w:r>
          </w:p>
        </w:tc>
        <w:tc>
          <w:tcPr>
            <w:tcW w:w="5238" w:type="dxa"/>
            <w:tcBorders>
              <w:top w:val="single" w:sz="12" w:space="0" w:color="auto"/>
            </w:tcBorders>
            <w:vAlign w:val="center"/>
          </w:tcPr>
          <w:p w:rsidR="009A598A" w:rsidRPr="001A0F40" w:rsidRDefault="00D904DC" w:rsidP="006C59BE">
            <w:pPr>
              <w:rPr>
                <w:rFonts w:ascii="Univers" w:hAnsi="Univers" w:cs="Arial"/>
                <w:color w:val="000000"/>
              </w:rPr>
            </w:pPr>
            <w:r w:rsidRPr="00D904DC">
              <w:rPr>
                <w:rFonts w:ascii="Univers" w:hAnsi="Univers" w:cs="Arial"/>
                <w:color w:val="000000"/>
              </w:rPr>
              <w:t>Kevin Mensink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Studentnummer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6C59BE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0214868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tcBorders>
              <w:bottom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F754BC" w:rsidP="00D52BD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Opleiding, crebo</w:t>
            </w:r>
            <w:r w:rsidR="00586DEE">
              <w:rPr>
                <w:rFonts w:ascii="Univers" w:hAnsi="Univers" w:cs="Arial"/>
                <w:bCs/>
                <w:color w:val="000000"/>
              </w:rPr>
              <w:t xml:space="preserve"> </w:t>
            </w:r>
            <w:r>
              <w:rPr>
                <w:rFonts w:ascii="Univers" w:hAnsi="Univers" w:cs="Arial"/>
                <w:bCs/>
                <w:color w:val="000000"/>
              </w:rPr>
              <w:t>nummer, c</w:t>
            </w:r>
            <w:r w:rsidR="009A598A" w:rsidRPr="001A0F40">
              <w:rPr>
                <w:rFonts w:ascii="Univers" w:hAnsi="Univers" w:cs="Arial"/>
                <w:bCs/>
                <w:color w:val="000000"/>
              </w:rPr>
              <w:t>ohort</w:t>
            </w:r>
          </w:p>
        </w:tc>
        <w:tc>
          <w:tcPr>
            <w:tcW w:w="5238" w:type="dxa"/>
            <w:tcBorders>
              <w:bottom w:val="single" w:sz="12" w:space="0" w:color="000000"/>
            </w:tcBorders>
            <w:vAlign w:val="center"/>
          </w:tcPr>
          <w:p w:rsidR="009A598A" w:rsidRPr="001A0F40" w:rsidRDefault="00D52BDB" w:rsidP="00D904DC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953111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 w:val="restart"/>
            <w:tcBorders>
              <w:top w:val="single" w:sz="12" w:space="0" w:color="000000"/>
            </w:tcBorders>
            <w:shd w:val="clear" w:color="auto" w:fill="F5DCA0"/>
            <w:textDirection w:val="btLr"/>
            <w:vAlign w:val="center"/>
          </w:tcPr>
          <w:p w:rsidR="009A598A" w:rsidRPr="00AE4A9E" w:rsidRDefault="009A598A" w:rsidP="00AE4A9E">
            <w:pPr>
              <w:spacing w:before="60" w:after="60"/>
              <w:ind w:left="113" w:right="113"/>
              <w:jc w:val="center"/>
              <w:rPr>
                <w:rFonts w:ascii="Univers" w:hAnsi="Univers" w:cs="Arial"/>
                <w:b/>
                <w:color w:val="000000"/>
              </w:rPr>
            </w:pPr>
            <w:r w:rsidRPr="00AE4A9E">
              <w:rPr>
                <w:rFonts w:ascii="Univers" w:hAnsi="Univers" w:cs="Arial"/>
                <w:b/>
                <w:color w:val="000000"/>
              </w:rPr>
              <w:t>ROC</w:t>
            </w:r>
          </w:p>
        </w:tc>
        <w:tc>
          <w:tcPr>
            <w:tcW w:w="3249" w:type="dxa"/>
            <w:tcBorders>
              <w:top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Contactpersoon</w:t>
            </w:r>
          </w:p>
        </w:tc>
        <w:tc>
          <w:tcPr>
            <w:tcW w:w="5238" w:type="dxa"/>
            <w:tcBorders>
              <w:top w:val="single" w:sz="12" w:space="0" w:color="000000"/>
            </w:tcBorders>
            <w:vAlign w:val="center"/>
          </w:tcPr>
          <w:p w:rsidR="009A598A" w:rsidRPr="001A0F40" w:rsidRDefault="00DD6F31" w:rsidP="006C59BE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Dhr.</w:t>
            </w:r>
            <w:r w:rsidR="00D904DC">
              <w:rPr>
                <w:rFonts w:ascii="Univers" w:hAnsi="Univers" w:cs="Arial"/>
                <w:color w:val="000000"/>
              </w:rPr>
              <w:t xml:space="preserve"> Roesink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305"/>
        </w:trPr>
        <w:tc>
          <w:tcPr>
            <w:tcW w:w="579" w:type="dxa"/>
            <w:vMerge/>
            <w:shd w:val="clear" w:color="auto" w:fill="F5DCA0"/>
            <w:textDirection w:val="btLr"/>
            <w:vAlign w:val="center"/>
          </w:tcPr>
          <w:p w:rsidR="009A598A" w:rsidRPr="00AE4A9E" w:rsidRDefault="009A598A" w:rsidP="00AE4A9E">
            <w:pPr>
              <w:spacing w:before="60" w:after="60"/>
              <w:ind w:left="113" w:right="113"/>
              <w:jc w:val="center"/>
              <w:rPr>
                <w:rFonts w:ascii="Univers" w:hAnsi="Univers" w:cs="Arial"/>
                <w:b/>
                <w:color w:val="000000"/>
              </w:rPr>
            </w:pPr>
          </w:p>
        </w:tc>
        <w:tc>
          <w:tcPr>
            <w:tcW w:w="3249" w:type="dxa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</w:rPr>
              <w:t>Telefoonnummer contactpersoon</w:t>
            </w:r>
          </w:p>
        </w:tc>
        <w:tc>
          <w:tcPr>
            <w:tcW w:w="5238" w:type="dxa"/>
            <w:vAlign w:val="center"/>
          </w:tcPr>
          <w:p w:rsidR="009A598A" w:rsidRPr="001A0F40" w:rsidRDefault="009A598A" w:rsidP="006C59BE">
            <w:pPr>
              <w:rPr>
                <w:rFonts w:ascii="Univers" w:hAnsi="Univers" w:cs="Arial"/>
                <w:color w:val="000000"/>
              </w:rPr>
            </w:pP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/>
            <w:tcBorders>
              <w:bottom w:val="single" w:sz="12" w:space="0" w:color="000000"/>
            </w:tcBorders>
            <w:shd w:val="clear" w:color="auto" w:fill="F5DCA0"/>
            <w:textDirection w:val="btLr"/>
            <w:vAlign w:val="center"/>
          </w:tcPr>
          <w:p w:rsidR="009A598A" w:rsidRPr="00AE4A9E" w:rsidRDefault="009A598A" w:rsidP="00AE4A9E">
            <w:pPr>
              <w:spacing w:before="60" w:after="60"/>
              <w:ind w:left="113" w:right="113"/>
              <w:jc w:val="center"/>
              <w:rPr>
                <w:rFonts w:ascii="Univers" w:hAnsi="Univers" w:cs="Arial"/>
                <w:b/>
                <w:color w:val="000000"/>
              </w:rPr>
            </w:pPr>
          </w:p>
        </w:tc>
        <w:tc>
          <w:tcPr>
            <w:tcW w:w="3249" w:type="dxa"/>
            <w:tcBorders>
              <w:bottom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E</w:t>
            </w:r>
            <w:r>
              <w:rPr>
                <w:rFonts w:ascii="Univers" w:hAnsi="Univers" w:cs="Arial"/>
                <w:bCs/>
                <w:color w:val="000000"/>
              </w:rPr>
              <w:t>-</w:t>
            </w:r>
            <w:r w:rsidRPr="001A0F40">
              <w:rPr>
                <w:rFonts w:ascii="Univers" w:hAnsi="Univers" w:cs="Arial"/>
                <w:bCs/>
                <w:color w:val="000000"/>
              </w:rPr>
              <w:t>mailadres contactpersoon</w:t>
            </w:r>
          </w:p>
        </w:tc>
        <w:tc>
          <w:tcPr>
            <w:tcW w:w="5238" w:type="dxa"/>
            <w:tcBorders>
              <w:bottom w:val="single" w:sz="12" w:space="0" w:color="000000"/>
            </w:tcBorders>
            <w:vAlign w:val="center"/>
          </w:tcPr>
          <w:p w:rsidR="009A598A" w:rsidRPr="001A0F40" w:rsidRDefault="00B62490" w:rsidP="006C59BE">
            <w:pPr>
              <w:rPr>
                <w:rFonts w:ascii="Univers" w:hAnsi="Univers" w:cs="Arial"/>
                <w:color w:val="000000"/>
              </w:rPr>
            </w:pPr>
            <w:hyperlink r:id="rId9" w:history="1">
              <w:r w:rsidR="00D904DC" w:rsidRPr="00323DD1">
                <w:rPr>
                  <w:rStyle w:val="Hyperlink"/>
                  <w:rFonts w:ascii="Univers" w:hAnsi="Univers" w:cs="Arial"/>
                </w:rPr>
                <w:t>mroesink@rocvantwente.nl</w:t>
              </w:r>
            </w:hyperlink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 w:val="restart"/>
            <w:tcBorders>
              <w:top w:val="single" w:sz="12" w:space="0" w:color="000000"/>
            </w:tcBorders>
            <w:shd w:val="clear" w:color="auto" w:fill="F5DCA0"/>
            <w:textDirection w:val="btLr"/>
            <w:vAlign w:val="center"/>
          </w:tcPr>
          <w:p w:rsidR="009A598A" w:rsidRPr="00AE4A9E" w:rsidRDefault="009A598A" w:rsidP="00AE4A9E">
            <w:pPr>
              <w:spacing w:before="60" w:after="60"/>
              <w:ind w:left="113" w:right="113"/>
              <w:jc w:val="center"/>
              <w:rPr>
                <w:rFonts w:ascii="Univers" w:hAnsi="Univers" w:cs="Arial"/>
                <w:b/>
                <w:color w:val="000000"/>
              </w:rPr>
            </w:pPr>
            <w:r w:rsidRPr="00AE4A9E">
              <w:rPr>
                <w:rFonts w:ascii="Univers" w:hAnsi="Univers" w:cs="Arial"/>
                <w:b/>
                <w:color w:val="000000"/>
              </w:rPr>
              <w:t>Leerbedrijf</w:t>
            </w:r>
          </w:p>
        </w:tc>
        <w:tc>
          <w:tcPr>
            <w:tcW w:w="3249" w:type="dxa"/>
            <w:tcBorders>
              <w:top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Naam bedrijf</w:t>
            </w:r>
          </w:p>
        </w:tc>
        <w:tc>
          <w:tcPr>
            <w:tcW w:w="5238" w:type="dxa"/>
            <w:tcBorders>
              <w:top w:val="single" w:sz="12" w:space="0" w:color="000000"/>
            </w:tcBorders>
            <w:vAlign w:val="center"/>
          </w:tcPr>
          <w:p w:rsidR="009A598A" w:rsidRPr="001A0F40" w:rsidRDefault="00D904DC" w:rsidP="006C59BE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Plegt-Vos Oldenzaal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/>
            <w:shd w:val="clear" w:color="auto" w:fill="F5DCA0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</w:p>
        </w:tc>
        <w:tc>
          <w:tcPr>
            <w:tcW w:w="3249" w:type="dxa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 xml:space="preserve">Adres 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D904DC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Lossersestraat 2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/>
            <w:shd w:val="clear" w:color="auto" w:fill="F5DCA0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</w:p>
        </w:tc>
        <w:tc>
          <w:tcPr>
            <w:tcW w:w="3249" w:type="dxa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>Plaats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D904DC">
            <w:pPr>
              <w:rPr>
                <w:rFonts w:ascii="Univers" w:hAnsi="Univers" w:cs="Arial"/>
                <w:color w:val="000000"/>
              </w:rPr>
            </w:pPr>
            <w:r w:rsidRPr="00D904DC">
              <w:rPr>
                <w:rFonts w:ascii="Univers" w:hAnsi="Univers" w:cs="Arial"/>
                <w:color w:val="000000"/>
              </w:rPr>
              <w:t>Oldenzaal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18"/>
        </w:trPr>
        <w:tc>
          <w:tcPr>
            <w:tcW w:w="579" w:type="dxa"/>
            <w:vMerge/>
            <w:shd w:val="clear" w:color="auto" w:fill="F5DCA0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</w:p>
        </w:tc>
        <w:tc>
          <w:tcPr>
            <w:tcW w:w="3249" w:type="dxa"/>
            <w:shd w:val="clear" w:color="auto" w:fill="E1DCB9"/>
            <w:vAlign w:val="center"/>
          </w:tcPr>
          <w:p w:rsidR="009A598A" w:rsidRPr="001A0F40" w:rsidRDefault="009A598A" w:rsidP="00331B96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>Praktijkopleider/ Contactpersoon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6C59BE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Hennie Bulthuis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/>
            <w:shd w:val="clear" w:color="auto" w:fill="F5DCA0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</w:p>
        </w:tc>
        <w:tc>
          <w:tcPr>
            <w:tcW w:w="3249" w:type="dxa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>Functie praktijkopleider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6C59BE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Applicatie Beheerder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/>
            <w:shd w:val="clear" w:color="auto" w:fill="F5DCA0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</w:p>
        </w:tc>
        <w:tc>
          <w:tcPr>
            <w:tcW w:w="3249" w:type="dxa"/>
            <w:shd w:val="clear" w:color="auto" w:fill="E1DCB9"/>
            <w:vAlign w:val="center"/>
          </w:tcPr>
          <w:p w:rsidR="009A598A" w:rsidRPr="001A0F40" w:rsidRDefault="009A598A" w:rsidP="00DF4593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>Telefoonnummer</w:t>
            </w:r>
            <w:r w:rsidR="00DF4593">
              <w:rPr>
                <w:rFonts w:ascii="Univers" w:hAnsi="Univers" w:cs="Arial"/>
                <w:bCs/>
              </w:rPr>
              <w:t xml:space="preserve"> </w:t>
            </w:r>
            <w:r w:rsidRPr="001A0F40">
              <w:rPr>
                <w:rFonts w:ascii="Univers" w:hAnsi="Univers" w:cs="Arial"/>
                <w:bCs/>
              </w:rPr>
              <w:t>praktijkopleider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6C59BE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Helvetica" w:hAnsi="Helvetica" w:cs="Arial"/>
                <w:color w:val="333333"/>
              </w:rPr>
              <w:t>06 13170647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79" w:type="dxa"/>
            <w:vMerge/>
            <w:tcBorders>
              <w:bottom w:val="single" w:sz="12" w:space="0" w:color="000000"/>
            </w:tcBorders>
            <w:shd w:val="clear" w:color="auto" w:fill="F5DCA0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</w:p>
        </w:tc>
        <w:tc>
          <w:tcPr>
            <w:tcW w:w="3249" w:type="dxa"/>
            <w:tcBorders>
              <w:bottom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9A598A" w:rsidP="00331B96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E</w:t>
            </w:r>
            <w:r>
              <w:rPr>
                <w:rFonts w:ascii="Univers" w:hAnsi="Univers" w:cs="Arial"/>
                <w:bCs/>
                <w:color w:val="000000"/>
              </w:rPr>
              <w:t>-</w:t>
            </w:r>
            <w:r w:rsidRPr="001A0F40">
              <w:rPr>
                <w:rFonts w:ascii="Univers" w:hAnsi="Univers" w:cs="Arial"/>
                <w:bCs/>
                <w:color w:val="000000"/>
              </w:rPr>
              <w:t>mailadres praktijkopleider</w:t>
            </w:r>
          </w:p>
        </w:tc>
        <w:tc>
          <w:tcPr>
            <w:tcW w:w="5238" w:type="dxa"/>
            <w:tcBorders>
              <w:bottom w:val="single" w:sz="12" w:space="0" w:color="000000"/>
            </w:tcBorders>
            <w:vAlign w:val="center"/>
          </w:tcPr>
          <w:p w:rsidR="009A598A" w:rsidRPr="001A0F40" w:rsidRDefault="00B62490" w:rsidP="006C59BE">
            <w:pPr>
              <w:rPr>
                <w:rFonts w:ascii="Univers" w:hAnsi="Univers" w:cs="Arial"/>
                <w:color w:val="000000"/>
              </w:rPr>
            </w:pPr>
            <w:hyperlink r:id="rId10" w:history="1">
              <w:r w:rsidR="00D904DC">
                <w:rPr>
                  <w:rStyle w:val="Hyperlink"/>
                  <w:rFonts w:ascii="Helvetica" w:hAnsi="Helvetica"/>
                </w:rPr>
                <w:t>hennie.bulthuis@plegt-vos.nl</w:t>
              </w:r>
            </w:hyperlink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5A66BB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>
              <w:rPr>
                <w:rFonts w:ascii="Univers" w:hAnsi="Univers" w:cs="Arial"/>
                <w:bCs/>
              </w:rPr>
              <w:t>Kwalificatie</w:t>
            </w:r>
          </w:p>
        </w:tc>
        <w:tc>
          <w:tcPr>
            <w:tcW w:w="5238" w:type="dxa"/>
            <w:vAlign w:val="center"/>
          </w:tcPr>
          <w:p w:rsidR="009A598A" w:rsidRPr="001A0F40" w:rsidRDefault="004B5BB6" w:rsidP="004B5BB6">
            <w:pPr>
              <w:spacing w:before="60" w:after="60"/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Applicatieontwikkelaar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>Crebonummer</w:t>
            </w:r>
            <w:r w:rsidR="009679E5">
              <w:rPr>
                <w:rFonts w:ascii="Univers" w:hAnsi="Univers" w:cs="Arial"/>
                <w:bCs/>
              </w:rPr>
              <w:t xml:space="preserve"> kwalificatie</w:t>
            </w:r>
          </w:p>
        </w:tc>
        <w:tc>
          <w:tcPr>
            <w:tcW w:w="5238" w:type="dxa"/>
            <w:vAlign w:val="center"/>
          </w:tcPr>
          <w:p w:rsidR="009A598A" w:rsidRPr="001A0F40" w:rsidRDefault="004B5BB6" w:rsidP="006C59BE">
            <w:pPr>
              <w:spacing w:before="60" w:after="60"/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95311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 w:rsidRPr="001A0F40">
              <w:rPr>
                <w:rFonts w:ascii="Univers" w:hAnsi="Univers" w:cs="Arial"/>
                <w:bCs/>
              </w:rPr>
              <w:t>Niveau</w:t>
            </w:r>
          </w:p>
        </w:tc>
        <w:tc>
          <w:tcPr>
            <w:tcW w:w="5238" w:type="dxa"/>
            <w:vAlign w:val="center"/>
          </w:tcPr>
          <w:p w:rsidR="009A598A" w:rsidRPr="001A0F40" w:rsidRDefault="004B5BB6" w:rsidP="006C59BE">
            <w:pPr>
              <w:spacing w:before="60" w:after="60"/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4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tcBorders>
              <w:bottom w:val="single" w:sz="12" w:space="0" w:color="auto"/>
            </w:tcBorders>
            <w:shd w:val="clear" w:color="auto" w:fill="E1DCB9"/>
            <w:vAlign w:val="center"/>
          </w:tcPr>
          <w:p w:rsidR="009A598A" w:rsidRPr="001A0F40" w:rsidRDefault="009A598A" w:rsidP="00887003">
            <w:pPr>
              <w:spacing w:before="60" w:after="60"/>
              <w:rPr>
                <w:rFonts w:ascii="Univers" w:hAnsi="Univers" w:cs="Arial"/>
                <w:bCs/>
              </w:rPr>
            </w:pPr>
            <w:r>
              <w:rPr>
                <w:rFonts w:ascii="Univers" w:hAnsi="Univers" w:cs="Arial"/>
                <w:bCs/>
              </w:rPr>
              <w:t>Uit te voeren Kerntaak/</w:t>
            </w:r>
            <w:r w:rsidRPr="001A0F40">
              <w:rPr>
                <w:rFonts w:ascii="Univers" w:hAnsi="Univers" w:cs="Arial"/>
                <w:bCs/>
              </w:rPr>
              <w:t>Kerntaken</w:t>
            </w:r>
          </w:p>
        </w:tc>
        <w:tc>
          <w:tcPr>
            <w:tcW w:w="5238" w:type="dxa"/>
            <w:tcBorders>
              <w:bottom w:val="single" w:sz="12" w:space="0" w:color="auto"/>
            </w:tcBorders>
            <w:vAlign w:val="center"/>
          </w:tcPr>
          <w:p w:rsidR="009A598A" w:rsidRDefault="004B5BB6" w:rsidP="006C59BE">
            <w:pPr>
              <w:spacing w:before="60" w:after="60"/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Kerntaak 3: 3.1, 3.2, 3.3, 3.4</w:t>
            </w:r>
          </w:p>
          <w:p w:rsidR="004B5BB6" w:rsidRPr="001A0F40" w:rsidRDefault="00DD6F31" w:rsidP="006C59BE">
            <w:pPr>
              <w:spacing w:before="60" w:after="60"/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Kerntaak 4: 4.1, 4.2, 4.3</w:t>
            </w:r>
          </w:p>
        </w:tc>
      </w:tr>
      <w:tr w:rsidR="009A598A" w:rsidRPr="001A0F40" w:rsidTr="00586DEE">
        <w:tc>
          <w:tcPr>
            <w:tcW w:w="90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</w:tcPr>
          <w:p w:rsidR="009A598A" w:rsidRPr="001A0F40" w:rsidRDefault="009A598A" w:rsidP="00144016">
            <w:pPr>
              <w:spacing w:before="60" w:after="60"/>
              <w:rPr>
                <w:rFonts w:ascii="Univers" w:hAnsi="Univers" w:cs="Arial"/>
                <w:b/>
              </w:rPr>
            </w:pPr>
            <w:r>
              <w:rPr>
                <w:rFonts w:ascii="Univers" w:hAnsi="Univers" w:cs="Arial"/>
                <w:b/>
                <w:bCs/>
              </w:rPr>
              <w:t>Afnamecondities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286"/>
        </w:trPr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144016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Locatie afname</w:t>
            </w:r>
          </w:p>
        </w:tc>
        <w:tc>
          <w:tcPr>
            <w:tcW w:w="5238" w:type="dxa"/>
            <w:vAlign w:val="center"/>
          </w:tcPr>
          <w:p w:rsidR="009A598A" w:rsidRPr="001A0F40" w:rsidRDefault="00D904DC" w:rsidP="00144016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Plegt-Vos Oldenzaal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144016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Start- en einddatum afname</w:t>
            </w:r>
          </w:p>
        </w:tc>
        <w:tc>
          <w:tcPr>
            <w:tcW w:w="5238" w:type="dxa"/>
            <w:vAlign w:val="center"/>
          </w:tcPr>
          <w:p w:rsidR="009A598A" w:rsidRPr="001A0F40" w:rsidRDefault="00893AA0" w:rsidP="00D11636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26</w:t>
            </w:r>
            <w:r w:rsidR="00D11636">
              <w:rPr>
                <w:rFonts w:ascii="Univers" w:hAnsi="Univers" w:cs="Arial"/>
                <w:color w:val="000000"/>
              </w:rPr>
              <w:t>/1/</w:t>
            </w:r>
            <w:r>
              <w:rPr>
                <w:rFonts w:ascii="Univers" w:hAnsi="Univers" w:cs="Arial"/>
                <w:color w:val="000000"/>
              </w:rPr>
              <w:t>2015</w:t>
            </w:r>
            <w:r w:rsidR="00D11636">
              <w:rPr>
                <w:rFonts w:ascii="Univers" w:hAnsi="Univers" w:cs="Arial"/>
                <w:color w:val="000000"/>
              </w:rPr>
              <w:t>-</w:t>
            </w:r>
            <w:r>
              <w:rPr>
                <w:rFonts w:ascii="Univers" w:hAnsi="Univers" w:cs="Arial"/>
                <w:color w:val="000000"/>
              </w:rPr>
              <w:t>26</w:t>
            </w:r>
            <w:r w:rsidR="00D11636">
              <w:rPr>
                <w:rFonts w:ascii="Univers" w:hAnsi="Univers" w:cs="Arial"/>
                <w:color w:val="000000"/>
              </w:rPr>
              <w:t>/</w:t>
            </w:r>
            <w:r>
              <w:rPr>
                <w:rFonts w:ascii="Univers" w:hAnsi="Univers" w:cs="Arial"/>
                <w:color w:val="000000"/>
              </w:rPr>
              <w:t>6</w:t>
            </w:r>
            <w:r w:rsidR="00D11636">
              <w:rPr>
                <w:rFonts w:ascii="Univers" w:hAnsi="Univers" w:cs="Arial"/>
                <w:color w:val="000000"/>
              </w:rPr>
              <w:t>/</w:t>
            </w:r>
            <w:r>
              <w:rPr>
                <w:rFonts w:ascii="Univers" w:hAnsi="Univers" w:cs="Arial"/>
                <w:color w:val="000000"/>
              </w:rPr>
              <w:t>2015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tcBorders>
              <w:bottom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9A598A" w:rsidP="004B247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Tijdsduur</w:t>
            </w:r>
          </w:p>
        </w:tc>
        <w:tc>
          <w:tcPr>
            <w:tcW w:w="5238" w:type="dxa"/>
            <w:tcBorders>
              <w:bottom w:val="single" w:sz="12" w:space="0" w:color="000000"/>
            </w:tcBorders>
            <w:vAlign w:val="center"/>
          </w:tcPr>
          <w:p w:rsidR="009A598A" w:rsidRPr="001A0F40" w:rsidRDefault="00893AA0" w:rsidP="00144016">
            <w:pPr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Ong. 6 maanden</w:t>
            </w:r>
          </w:p>
        </w:tc>
      </w:tr>
      <w:tr w:rsidR="009A598A" w:rsidRPr="001A0F40" w:rsidTr="00586DEE">
        <w:tc>
          <w:tcPr>
            <w:tcW w:w="90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</w:tcPr>
          <w:p w:rsidR="009A598A" w:rsidRPr="001A0F40" w:rsidRDefault="009A598A" w:rsidP="00994622">
            <w:pPr>
              <w:spacing w:before="60" w:after="60"/>
              <w:rPr>
                <w:rFonts w:ascii="Univers" w:hAnsi="Univers" w:cs="Arial"/>
                <w:b/>
              </w:rPr>
            </w:pPr>
            <w:r w:rsidRPr="001A0F40">
              <w:rPr>
                <w:rFonts w:ascii="Univers" w:hAnsi="Univers"/>
              </w:rPr>
              <w:br w:type="page"/>
            </w:r>
            <w:r w:rsidRPr="001A0F40">
              <w:rPr>
                <w:rFonts w:ascii="Univers" w:hAnsi="Univers" w:cs="Arial"/>
                <w:b/>
                <w:bCs/>
              </w:rPr>
              <w:t>Beoordelaars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994622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Beoordelaar 1</w:t>
            </w:r>
          </w:p>
        </w:tc>
        <w:tc>
          <w:tcPr>
            <w:tcW w:w="5238" w:type="dxa"/>
            <w:vAlign w:val="center"/>
          </w:tcPr>
          <w:p w:rsidR="009A598A" w:rsidRPr="001A0F40" w:rsidRDefault="0092723E" w:rsidP="00994622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Hennie Bulthuis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9679E5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 xml:space="preserve">Functie </w:t>
            </w:r>
            <w:r w:rsidRPr="001A0F40">
              <w:rPr>
                <w:rFonts w:ascii="Univers" w:hAnsi="Univers" w:cs="Arial"/>
                <w:color w:val="000000"/>
              </w:rPr>
              <w:t>beoordelaar 1</w:t>
            </w:r>
          </w:p>
        </w:tc>
        <w:tc>
          <w:tcPr>
            <w:tcW w:w="5238" w:type="dxa"/>
            <w:vAlign w:val="center"/>
          </w:tcPr>
          <w:p w:rsidR="009A598A" w:rsidRPr="001A0F40" w:rsidRDefault="001D7B4B" w:rsidP="001D7B4B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Praktijk Opleider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shd w:val="clear" w:color="auto" w:fill="E1DCB9"/>
            <w:vAlign w:val="center"/>
          </w:tcPr>
          <w:p w:rsidR="009A598A" w:rsidRPr="001A0F40" w:rsidRDefault="009A598A" w:rsidP="00994622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Beoordelaar 2</w:t>
            </w:r>
          </w:p>
        </w:tc>
        <w:tc>
          <w:tcPr>
            <w:tcW w:w="5238" w:type="dxa"/>
            <w:vAlign w:val="center"/>
          </w:tcPr>
          <w:p w:rsidR="009A598A" w:rsidRPr="001A0F40" w:rsidRDefault="0092723E" w:rsidP="00994622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Dhr. Wargers</w:t>
            </w:r>
          </w:p>
        </w:tc>
      </w:tr>
      <w:tr w:rsidR="009A598A" w:rsidRPr="001A0F40" w:rsidTr="00DF45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828" w:type="dxa"/>
            <w:gridSpan w:val="2"/>
            <w:tcBorders>
              <w:bottom w:val="single" w:sz="12" w:space="0" w:color="000000"/>
            </w:tcBorders>
            <w:shd w:val="clear" w:color="auto" w:fill="E1DCB9"/>
            <w:vAlign w:val="center"/>
          </w:tcPr>
          <w:p w:rsidR="009A598A" w:rsidRPr="001A0F40" w:rsidRDefault="009A598A" w:rsidP="009679E5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 xml:space="preserve">Functie </w:t>
            </w:r>
            <w:r w:rsidRPr="001A0F40">
              <w:rPr>
                <w:rFonts w:ascii="Univers" w:hAnsi="Univers" w:cs="Arial"/>
                <w:color w:val="000000"/>
              </w:rPr>
              <w:t>beoordelaar 2</w:t>
            </w:r>
          </w:p>
        </w:tc>
        <w:tc>
          <w:tcPr>
            <w:tcW w:w="5238" w:type="dxa"/>
            <w:tcBorders>
              <w:bottom w:val="single" w:sz="12" w:space="0" w:color="000000"/>
            </w:tcBorders>
            <w:vAlign w:val="center"/>
          </w:tcPr>
          <w:p w:rsidR="009A598A" w:rsidRPr="001A0F40" w:rsidRDefault="0092723E" w:rsidP="00994622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Docent</w:t>
            </w:r>
          </w:p>
        </w:tc>
      </w:tr>
    </w:tbl>
    <w:p w:rsidR="009A598A" w:rsidRDefault="009A598A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Default="00DF4593">
      <w:pPr>
        <w:rPr>
          <w:rFonts w:ascii="Univers" w:hAnsi="Univers"/>
          <w:sz w:val="18"/>
          <w:szCs w:val="18"/>
        </w:rPr>
      </w:pPr>
    </w:p>
    <w:p w:rsidR="00DF4593" w:rsidRPr="00D51622" w:rsidRDefault="00DF4593">
      <w:pPr>
        <w:rPr>
          <w:rFonts w:ascii="Univers" w:hAnsi="Univers"/>
          <w:sz w:val="18"/>
          <w:szCs w:val="18"/>
        </w:rPr>
      </w:pPr>
    </w:p>
    <w:tbl>
      <w:tblPr>
        <w:tblW w:w="10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0"/>
        <w:gridCol w:w="2802"/>
        <w:gridCol w:w="2126"/>
        <w:gridCol w:w="425"/>
        <w:gridCol w:w="4227"/>
      </w:tblGrid>
      <w:tr w:rsidR="009A598A" w:rsidRPr="001A0F40" w:rsidTr="00B62490">
        <w:trPr>
          <w:cantSplit/>
          <w:trHeight w:val="230"/>
          <w:tblHeader/>
        </w:trPr>
        <w:tc>
          <w:tcPr>
            <w:tcW w:w="101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:rsidR="009A598A" w:rsidRPr="001A0F40" w:rsidRDefault="00FE7A19" w:rsidP="009B6769">
            <w:pPr>
              <w:spacing w:before="60" w:after="60"/>
              <w:rPr>
                <w:rFonts w:ascii="Univers" w:hAnsi="Univers" w:cs="Arial"/>
                <w:b/>
              </w:rPr>
            </w:pPr>
            <w:r>
              <w:rPr>
                <w:rFonts w:ascii="Univers" w:hAnsi="Univers" w:cs="Arial"/>
                <w:sz w:val="18"/>
                <w:szCs w:val="18"/>
              </w:rPr>
              <w:lastRenderedPageBreak/>
              <w:br w:type="page"/>
            </w:r>
            <w:r w:rsidR="009A598A" w:rsidRPr="001A0F40">
              <w:rPr>
                <w:rFonts w:ascii="Univers" w:hAnsi="Univers" w:cs="Arial"/>
                <w:b/>
                <w:bCs/>
              </w:rPr>
              <w:t>De opdrachtomschrijving</w:t>
            </w:r>
            <w:r w:rsidR="009A598A" w:rsidRPr="001A0F40">
              <w:rPr>
                <w:rFonts w:ascii="Univers" w:hAnsi="Univers" w:cs="Arial"/>
                <w:bCs/>
              </w:rPr>
              <w:t xml:space="preserve"> </w:t>
            </w:r>
          </w:p>
        </w:tc>
      </w:tr>
      <w:tr w:rsidR="009A598A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996"/>
        </w:trPr>
        <w:tc>
          <w:tcPr>
            <w:tcW w:w="3402" w:type="dxa"/>
            <w:gridSpan w:val="2"/>
            <w:shd w:val="clear" w:color="auto" w:fill="E1DCB9"/>
          </w:tcPr>
          <w:p w:rsidR="009A598A" w:rsidRPr="001A0F40" w:rsidRDefault="009A598A" w:rsidP="00A0269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Naam opdracht</w:t>
            </w:r>
          </w:p>
          <w:p w:rsidR="009A598A" w:rsidRPr="001A0F40" w:rsidRDefault="009A598A" w:rsidP="00A0269B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Geef d</w:t>
            </w:r>
            <w:r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e opdracht een naam. Dit kan bijvoorbeeld het ordernummer zijn,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maar ook een door jou bedachte naam die aansluit bij de inhoud.</w:t>
            </w:r>
          </w:p>
        </w:tc>
        <w:tc>
          <w:tcPr>
            <w:tcW w:w="6778" w:type="dxa"/>
            <w:gridSpan w:val="3"/>
          </w:tcPr>
          <w:p w:rsidR="009A598A" w:rsidRPr="00816A58" w:rsidRDefault="00D904DC" w:rsidP="006A5A27">
            <w:pPr>
              <w:jc w:val="both"/>
              <w:rPr>
                <w:rFonts w:cs="Arial"/>
                <w:color w:val="000000"/>
              </w:rPr>
            </w:pPr>
            <w:r w:rsidRPr="00816A58">
              <w:rPr>
                <w:rFonts w:cs="Arial"/>
                <w:color w:val="000000"/>
              </w:rPr>
              <w:t>T</w:t>
            </w:r>
            <w:r w:rsidR="00643AA3" w:rsidRPr="00816A58">
              <w:rPr>
                <w:rFonts w:cs="Arial"/>
                <w:color w:val="000000"/>
              </w:rPr>
              <w:t>OPd</w:t>
            </w:r>
            <w:r w:rsidRPr="00816A58">
              <w:rPr>
                <w:rFonts w:cs="Arial"/>
                <w:color w:val="000000"/>
              </w:rPr>
              <w:t>esk</w:t>
            </w:r>
            <w:r w:rsidR="002A5186" w:rsidRPr="00816A58">
              <w:rPr>
                <w:rFonts w:cs="Arial"/>
                <w:color w:val="000000"/>
              </w:rPr>
              <w:t xml:space="preserve"> </w:t>
            </w:r>
            <w:r w:rsidR="005E2D84">
              <w:rPr>
                <w:rFonts w:cs="Arial"/>
                <w:color w:val="000000"/>
              </w:rPr>
              <w:t>Dashboard</w:t>
            </w:r>
            <w:r w:rsidR="00D52BDB" w:rsidRPr="00816A58">
              <w:rPr>
                <w:rFonts w:cs="Arial"/>
                <w:color w:val="000000"/>
              </w:rPr>
              <w:t>.</w:t>
            </w:r>
          </w:p>
        </w:tc>
      </w:tr>
      <w:tr w:rsidR="009A598A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1539"/>
        </w:trPr>
        <w:tc>
          <w:tcPr>
            <w:tcW w:w="3402" w:type="dxa"/>
            <w:gridSpan w:val="2"/>
            <w:shd w:val="clear" w:color="auto" w:fill="E1DCB9"/>
          </w:tcPr>
          <w:p w:rsidR="009A598A" w:rsidRPr="001A0F40" w:rsidRDefault="009A598A" w:rsidP="00A0269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Context</w:t>
            </w:r>
          </w:p>
          <w:p w:rsidR="009A598A" w:rsidRPr="001A0F40" w:rsidRDefault="00072AA8" w:rsidP="00072AA8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Beschrijf kort de 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situatie/</w:t>
            </w:r>
            <w:r w:rsidR="009A598A" w:rsidRPr="00687EF9">
              <w:rPr>
                <w:rFonts w:ascii="Univers" w:hAnsi="Univers" w:cs="Arial"/>
                <w:bCs/>
                <w:i/>
                <w:color w:val="000000"/>
                <w:sz w:val="2"/>
                <w:szCs w:val="2"/>
              </w:rPr>
              <w:t xml:space="preserve"> 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omgeving 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van de </w:t>
            </w:r>
            <w:r w:rsidR="00DD6F31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opdracht, </w:t>
            </w:r>
            <w:r w:rsidR="009A598A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voor wie (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klant/ bedrijf</w:t>
            </w:r>
            <w:r w:rsidR="009A598A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)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 de opdracht 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wordt uitgevoerd</w:t>
            </w:r>
            <w:r w:rsidR="009A598A" w:rsidRPr="001A0F40">
              <w:rPr>
                <w:rFonts w:ascii="Univers" w:hAnsi="Univers" w:cs="Arial"/>
                <w:i/>
                <w:sz w:val="16"/>
                <w:szCs w:val="16"/>
              </w:rPr>
              <w:t xml:space="preserve"> </w:t>
            </w:r>
            <w:r w:rsidR="009A598A">
              <w:rPr>
                <w:rFonts w:ascii="Univers" w:hAnsi="Univers" w:cs="Arial"/>
                <w:i/>
                <w:sz w:val="16"/>
                <w:szCs w:val="16"/>
              </w:rPr>
              <w:t xml:space="preserve">en met wie wordt </w:t>
            </w:r>
            <w:r w:rsidR="009A598A" w:rsidRPr="001A0F40">
              <w:rPr>
                <w:rFonts w:ascii="Univers" w:hAnsi="Univers" w:cs="Arial"/>
                <w:i/>
                <w:sz w:val="16"/>
                <w:szCs w:val="16"/>
              </w:rPr>
              <w:t>gecommuniceerd, afgestemd en/of samengewerkt.</w:t>
            </w:r>
          </w:p>
        </w:tc>
        <w:tc>
          <w:tcPr>
            <w:tcW w:w="6778" w:type="dxa"/>
            <w:gridSpan w:val="3"/>
          </w:tcPr>
          <w:p w:rsidR="008A48AC" w:rsidRDefault="00DD6F31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Binnen de ICT afdeling van Plegt-Vos wordt het programma TOPdesk gebruikt, dit is een afhandelingssysteem voor </w:t>
            </w:r>
            <w:r w:rsidRPr="00647E48">
              <w:rPr>
                <w:rFonts w:cs="Arial"/>
                <w:color w:val="000000"/>
              </w:rPr>
              <w:t>incidenten en wijzigingen</w:t>
            </w:r>
            <w:r>
              <w:rPr>
                <w:rFonts w:cs="Arial"/>
                <w:color w:val="000000"/>
              </w:rPr>
              <w:t xml:space="preserve"> dat volgens ITIL werkt.</w:t>
            </w:r>
          </w:p>
          <w:p w:rsidR="00DF4593" w:rsidRDefault="00DF4593" w:rsidP="006A5A27">
            <w:pPr>
              <w:jc w:val="both"/>
              <w:rPr>
                <w:rFonts w:cs="Arial"/>
                <w:color w:val="000000"/>
              </w:rPr>
            </w:pPr>
          </w:p>
          <w:p w:rsidR="00DF4593" w:rsidRPr="00816A58" w:rsidRDefault="00DD6F31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 contactpersoon is Hennie Bulthuis, </w:t>
            </w:r>
            <w:r w:rsidR="00BA6C50">
              <w:rPr>
                <w:rFonts w:cs="Arial"/>
                <w:color w:val="000000"/>
              </w:rPr>
              <w:t>de input komt van de hele ICT afdeling.</w:t>
            </w:r>
          </w:p>
        </w:tc>
      </w:tr>
      <w:tr w:rsidR="009A598A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17"/>
        </w:trPr>
        <w:tc>
          <w:tcPr>
            <w:tcW w:w="3402" w:type="dxa"/>
            <w:gridSpan w:val="2"/>
            <w:shd w:val="clear" w:color="auto" w:fill="E1DCB9"/>
          </w:tcPr>
          <w:p w:rsidR="009A598A" w:rsidRPr="001A0F40" w:rsidRDefault="009A598A" w:rsidP="00A0269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Aanleiding</w:t>
            </w:r>
          </w:p>
          <w:p w:rsidR="009A598A" w:rsidRPr="001A0F40" w:rsidRDefault="00072AA8" w:rsidP="00A0269B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Motiveer de opdracht en beschrijf wat de aanleiding is.</w:t>
            </w:r>
          </w:p>
        </w:tc>
        <w:tc>
          <w:tcPr>
            <w:tcW w:w="6778" w:type="dxa"/>
            <w:gridSpan w:val="3"/>
            <w:vAlign w:val="center"/>
          </w:tcPr>
          <w:p w:rsidR="002C56B8" w:rsidRDefault="002C56B8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 ICT afdeling wil graag een monitoringstool hebben van alle incidenten en wijzigingen binnen TOPdesk.</w:t>
            </w:r>
          </w:p>
          <w:p w:rsidR="002C56B8" w:rsidRPr="00586DEE" w:rsidRDefault="002C56B8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 tool moet ook gebruikt kunnen worden tijdens afdeling overleg.</w:t>
            </w:r>
          </w:p>
        </w:tc>
      </w:tr>
      <w:tr w:rsidR="009A598A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1493"/>
        </w:trPr>
        <w:tc>
          <w:tcPr>
            <w:tcW w:w="3402" w:type="dxa"/>
            <w:gridSpan w:val="2"/>
            <w:shd w:val="clear" w:color="auto" w:fill="E1DCB9"/>
          </w:tcPr>
          <w:p w:rsidR="009A598A" w:rsidRPr="001A0F40" w:rsidRDefault="009A598A" w:rsidP="00A1692F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Eisen klant/opdrachtgever</w:t>
            </w:r>
          </w:p>
          <w:p w:rsidR="009A598A" w:rsidRPr="001A0F40" w:rsidRDefault="00072AA8" w:rsidP="00072AA8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Beschrijf de </w:t>
            </w:r>
            <w:r w:rsidR="009A598A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specifieke 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eisen 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die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 de klant/</w:t>
            </w:r>
            <w:r w:rsidR="009A598A" w:rsidRPr="00CA340D">
              <w:rPr>
                <w:rFonts w:ascii="Univers" w:hAnsi="Univers" w:cs="Arial"/>
                <w:bCs/>
                <w:i/>
                <w:color w:val="000000"/>
                <w:sz w:val="2"/>
                <w:szCs w:val="2"/>
              </w:rPr>
              <w:t xml:space="preserve"> </w:t>
            </w:r>
            <w:r w:rsidR="009A598A" w:rsidRPr="001A0F40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opdrachtgever 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stelt.</w:t>
            </w:r>
          </w:p>
        </w:tc>
        <w:tc>
          <w:tcPr>
            <w:tcW w:w="6778" w:type="dxa"/>
            <w:gridSpan w:val="3"/>
            <w:vAlign w:val="center"/>
          </w:tcPr>
          <w:p w:rsidR="008A48AC" w:rsidRPr="008A48AC" w:rsidRDefault="008A48AC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Een dashboard met:</w:t>
            </w:r>
          </w:p>
          <w:p w:rsidR="009A598A" w:rsidRDefault="00FE603F" w:rsidP="006A5A27">
            <w:pPr>
              <w:pStyle w:val="Lijstalinea"/>
              <w:numPr>
                <w:ilvl w:val="0"/>
                <w:numId w:val="27"/>
              </w:numPr>
              <w:jc w:val="both"/>
              <w:rPr>
                <w:rFonts w:cs="Arial"/>
                <w:color w:val="000000"/>
              </w:rPr>
            </w:pPr>
            <w:r w:rsidRPr="00816A58">
              <w:rPr>
                <w:rFonts w:cs="Arial"/>
                <w:color w:val="000000"/>
              </w:rPr>
              <w:t>O</w:t>
            </w:r>
            <w:r w:rsidR="00677781" w:rsidRPr="00816A58">
              <w:rPr>
                <w:rFonts w:cs="Arial"/>
                <w:color w:val="000000"/>
              </w:rPr>
              <w:t>verzicht</w:t>
            </w:r>
            <w:r>
              <w:rPr>
                <w:rFonts w:cs="Arial"/>
                <w:color w:val="000000"/>
              </w:rPr>
              <w:t xml:space="preserve"> </w:t>
            </w:r>
            <w:r w:rsidR="00677781" w:rsidRPr="00816A58">
              <w:rPr>
                <w:rFonts w:cs="Arial"/>
                <w:color w:val="000000"/>
              </w:rPr>
              <w:t>van alle incidenten</w:t>
            </w:r>
          </w:p>
          <w:p w:rsidR="00FE603F" w:rsidRPr="00816A58" w:rsidRDefault="00FE603F" w:rsidP="006A5A27">
            <w:pPr>
              <w:pStyle w:val="Lijstalinea"/>
              <w:numPr>
                <w:ilvl w:val="0"/>
                <w:numId w:val="27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Overzicht van alle wijzigingen</w:t>
            </w:r>
          </w:p>
          <w:p w:rsidR="00816A58" w:rsidRDefault="00816A58" w:rsidP="006A5A27">
            <w:pPr>
              <w:pStyle w:val="Lijstalinea"/>
              <w:numPr>
                <w:ilvl w:val="0"/>
                <w:numId w:val="27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Overzicht van </w:t>
            </w:r>
            <w:r w:rsidR="00FE603F">
              <w:rPr>
                <w:rFonts w:cs="Arial"/>
                <w:color w:val="000000"/>
              </w:rPr>
              <w:t>aanmelders</w:t>
            </w:r>
          </w:p>
          <w:p w:rsidR="00EA35D2" w:rsidRDefault="00FE603F" w:rsidP="006A5A27">
            <w:pPr>
              <w:pStyle w:val="Lijstalinea"/>
              <w:numPr>
                <w:ilvl w:val="0"/>
                <w:numId w:val="27"/>
              </w:numPr>
              <w:jc w:val="both"/>
              <w:rPr>
                <w:rFonts w:cs="Arial"/>
                <w:color w:val="000000"/>
              </w:rPr>
            </w:pPr>
            <w:r w:rsidRPr="00816A58">
              <w:rPr>
                <w:rFonts w:cs="Arial"/>
                <w:color w:val="000000"/>
              </w:rPr>
              <w:t>Overzicht per behandelaar</w:t>
            </w:r>
          </w:p>
          <w:p w:rsidR="004A01FA" w:rsidRPr="004A01FA" w:rsidRDefault="008D07DB" w:rsidP="006A5A27">
            <w:pPr>
              <w:pStyle w:val="Lijstalinea"/>
              <w:numPr>
                <w:ilvl w:val="0"/>
                <w:numId w:val="27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Mogelijkheid om dieper op bepaalde incidenten/wijzigingen in te gaan</w:t>
            </w:r>
          </w:p>
        </w:tc>
      </w:tr>
      <w:tr w:rsidR="009A598A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851"/>
        </w:trPr>
        <w:tc>
          <w:tcPr>
            <w:tcW w:w="3402" w:type="dxa"/>
            <w:gridSpan w:val="2"/>
            <w:shd w:val="clear" w:color="auto" w:fill="E1DCB9"/>
          </w:tcPr>
          <w:p w:rsidR="009A598A" w:rsidRPr="001A0F40" w:rsidRDefault="009A598A" w:rsidP="00A0269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Doelstelling</w:t>
            </w:r>
          </w:p>
          <w:p w:rsidR="009A598A" w:rsidRPr="001A0F40" w:rsidRDefault="00072AA8" w:rsidP="00072AA8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Beschrijf het eindresultaat dat met deze opdracht moet worden bereikt.</w:t>
            </w:r>
          </w:p>
        </w:tc>
        <w:tc>
          <w:tcPr>
            <w:tcW w:w="6778" w:type="dxa"/>
            <w:gridSpan w:val="3"/>
            <w:vAlign w:val="center"/>
          </w:tcPr>
          <w:p w:rsidR="005701AA" w:rsidRPr="00586DEE" w:rsidRDefault="00D9754E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Een dashboard </w:t>
            </w:r>
            <w:r w:rsidR="008D07DB">
              <w:rPr>
                <w:rFonts w:cs="Arial"/>
                <w:color w:val="000000"/>
              </w:rPr>
              <w:t xml:space="preserve">waarop je kunt zien welke </w:t>
            </w:r>
            <w:r w:rsidR="002C56B8">
              <w:rPr>
                <w:rFonts w:cs="Arial"/>
                <w:color w:val="000000"/>
              </w:rPr>
              <w:t>status de incidenten en de wijziging hebben</w:t>
            </w:r>
            <w:r w:rsidR="008D07DB">
              <w:rPr>
                <w:rFonts w:cs="Arial"/>
                <w:color w:val="000000"/>
              </w:rPr>
              <w:t xml:space="preserve">. </w:t>
            </w:r>
            <w:r w:rsidR="005701AA">
              <w:rPr>
                <w:rFonts w:cs="Arial"/>
                <w:color w:val="000000"/>
              </w:rPr>
              <w:t xml:space="preserve">Ook </w:t>
            </w:r>
            <w:r w:rsidR="008D07DB">
              <w:rPr>
                <w:rFonts w:cs="Arial"/>
                <w:color w:val="000000"/>
              </w:rPr>
              <w:t xml:space="preserve">is </w:t>
            </w:r>
            <w:r w:rsidR="005701AA">
              <w:rPr>
                <w:rFonts w:cs="Arial"/>
                <w:color w:val="000000"/>
              </w:rPr>
              <w:t>het mogelijk om een overzicht per medewerker te zien.</w:t>
            </w:r>
            <w:r w:rsidR="005E2D84">
              <w:rPr>
                <w:rFonts w:cs="Arial"/>
                <w:color w:val="000000"/>
              </w:rPr>
              <w:t xml:space="preserve"> En dieper op bepaalde meldingen in te gaan.</w:t>
            </w:r>
          </w:p>
        </w:tc>
      </w:tr>
      <w:tr w:rsidR="00643AA3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8792"/>
        </w:trPr>
        <w:tc>
          <w:tcPr>
            <w:tcW w:w="3402" w:type="dxa"/>
            <w:gridSpan w:val="2"/>
            <w:shd w:val="clear" w:color="auto" w:fill="E1DCB9"/>
          </w:tcPr>
          <w:p w:rsidR="00643AA3" w:rsidRPr="001A0F40" w:rsidRDefault="00FE7A19" w:rsidP="00A0269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lastRenderedPageBreak/>
              <w:br w:type="page"/>
            </w:r>
            <w:r w:rsidR="00643AA3" w:rsidRPr="001A0F40">
              <w:rPr>
                <w:rFonts w:ascii="Univers" w:hAnsi="Univers" w:cs="Arial"/>
                <w:bCs/>
                <w:color w:val="000000"/>
              </w:rPr>
              <w:t>Opdracht</w:t>
            </w:r>
          </w:p>
          <w:p w:rsidR="00643AA3" w:rsidRPr="001A0F40" w:rsidRDefault="00643AA3" w:rsidP="00643AA3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Beschrijf op hoofdlijnen de inhoud van de opdracht. Wat behelst de opdracht </w:t>
            </w:r>
            <w:r w:rsidRPr="00072AA8">
              <w:rPr>
                <w:rFonts w:ascii="Univers" w:hAnsi="Univers" w:cs="Arial"/>
                <w:bCs/>
                <w:i/>
                <w:color w:val="000000"/>
                <w:sz w:val="16"/>
                <w:szCs w:val="16"/>
                <w:u w:val="single"/>
              </w:rPr>
              <w:t>per werkproces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?</w:t>
            </w:r>
          </w:p>
        </w:tc>
        <w:tc>
          <w:tcPr>
            <w:tcW w:w="6778" w:type="dxa"/>
            <w:gridSpan w:val="3"/>
          </w:tcPr>
          <w:p w:rsidR="00BE6176" w:rsidRPr="00EA35D2" w:rsidRDefault="00BE6176" w:rsidP="006A5A27">
            <w:pPr>
              <w:jc w:val="both"/>
              <w:rPr>
                <w:rFonts w:cs="Arial"/>
                <w:b/>
                <w:bCs/>
                <w:color w:val="000000"/>
              </w:rPr>
            </w:pPr>
            <w:r w:rsidRPr="00EA35D2">
              <w:rPr>
                <w:rFonts w:cs="Arial"/>
                <w:b/>
                <w:bCs/>
                <w:color w:val="000000"/>
              </w:rPr>
              <w:t>Kerntaak 1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1.3 Functioneel ontwerp opstellen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1.4 Technisch ontwerp opstellen</w:t>
            </w:r>
          </w:p>
          <w:p w:rsidR="00586DEE" w:rsidRDefault="00586DEE" w:rsidP="006A5A27">
            <w:pPr>
              <w:jc w:val="both"/>
              <w:rPr>
                <w:rFonts w:cs="Arial"/>
                <w:b/>
                <w:bCs/>
                <w:color w:val="000000"/>
              </w:rPr>
            </w:pPr>
          </w:p>
          <w:p w:rsidR="00BE6176" w:rsidRPr="00EA35D2" w:rsidRDefault="00BE6176" w:rsidP="006A5A27">
            <w:pPr>
              <w:jc w:val="both"/>
              <w:rPr>
                <w:rFonts w:cs="Arial"/>
                <w:b/>
                <w:bCs/>
                <w:color w:val="000000"/>
              </w:rPr>
            </w:pPr>
            <w:r w:rsidRPr="00EA35D2">
              <w:rPr>
                <w:rFonts w:cs="Arial"/>
                <w:b/>
                <w:bCs/>
                <w:color w:val="000000"/>
              </w:rPr>
              <w:t>Kerntaak 2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2.1 Gegevens verzameling aanleggen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2.2 Applicatie Realiseren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2.3 Applicatie Testen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2A5186" w:rsidRPr="00EA35D2" w:rsidRDefault="00D52BDB" w:rsidP="006A5A27">
            <w:pPr>
              <w:jc w:val="both"/>
              <w:rPr>
                <w:rFonts w:cs="Arial"/>
                <w:b/>
                <w:bCs/>
                <w:color w:val="000000"/>
              </w:rPr>
            </w:pPr>
            <w:r w:rsidRPr="00EA35D2">
              <w:rPr>
                <w:rFonts w:cs="Arial"/>
                <w:b/>
                <w:bCs/>
                <w:color w:val="000000"/>
              </w:rPr>
              <w:t>Kerntaak 3</w:t>
            </w:r>
          </w:p>
          <w:p w:rsidR="002A5186" w:rsidRPr="002E380D" w:rsidRDefault="00DD6F31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3.1</w:t>
            </w:r>
            <w:r>
              <w:rPr>
                <w:rFonts w:cs="Arial"/>
                <w:bCs/>
                <w:color w:val="000000"/>
              </w:rPr>
              <w:t xml:space="preserve"> </w:t>
            </w:r>
            <w:r w:rsidRPr="002E380D">
              <w:rPr>
                <w:rFonts w:cs="Arial"/>
                <w:bCs/>
                <w:color w:val="000000"/>
              </w:rPr>
              <w:t>Maakt of levert een bijdrage aan het implementatieplan.</w:t>
            </w:r>
          </w:p>
          <w:p w:rsidR="002A5186" w:rsidRPr="002E380D" w:rsidRDefault="00346B1E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Ideeën en meningen naar voren brengen en onderbouwen</w:t>
            </w:r>
            <w:r w:rsidR="00D52BDB" w:rsidRPr="002E380D">
              <w:rPr>
                <w:rFonts w:cs="Arial"/>
                <w:bCs/>
                <w:color w:val="000000"/>
              </w:rPr>
              <w:t>.</w:t>
            </w:r>
          </w:p>
          <w:p w:rsidR="00346B1E" w:rsidRPr="002E380D" w:rsidRDefault="00346B1E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346B1E" w:rsidRPr="002E380D" w:rsidRDefault="0068321B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 xml:space="preserve">3.2 </w:t>
            </w:r>
            <w:r w:rsidR="00346B1E" w:rsidRPr="002E380D">
              <w:rPr>
                <w:rFonts w:cs="Arial"/>
                <w:bCs/>
                <w:color w:val="000000"/>
              </w:rPr>
              <w:t xml:space="preserve">acceptatie test opstellen </w:t>
            </w:r>
            <w:r w:rsidRPr="002E380D">
              <w:rPr>
                <w:rFonts w:cs="Arial"/>
                <w:bCs/>
                <w:color w:val="000000"/>
              </w:rPr>
              <w:t xml:space="preserve">en </w:t>
            </w:r>
            <w:r w:rsidR="00346B1E" w:rsidRPr="002E380D">
              <w:rPr>
                <w:rFonts w:cs="Arial"/>
                <w:bCs/>
                <w:color w:val="000000"/>
              </w:rPr>
              <w:t>uit</w:t>
            </w:r>
            <w:r w:rsidRPr="002E380D">
              <w:rPr>
                <w:rFonts w:cs="Arial"/>
                <w:bCs/>
                <w:color w:val="000000"/>
              </w:rPr>
              <w:t>voer</w:t>
            </w:r>
            <w:r w:rsidR="00346B1E" w:rsidRPr="002E380D">
              <w:rPr>
                <w:rFonts w:cs="Arial"/>
                <w:bCs/>
                <w:color w:val="000000"/>
              </w:rPr>
              <w:t>en</w:t>
            </w:r>
          </w:p>
          <w:p w:rsidR="0068321B" w:rsidRPr="002E380D" w:rsidRDefault="001D7B4B" w:rsidP="006A5A2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Naar de meningen, kanttekeningen en vragen van</w:t>
            </w:r>
            <w:r w:rsidR="00346B1E" w:rsidRPr="002E380D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de klant</w:t>
            </w:r>
            <w:r w:rsidR="009116D3">
              <w:rPr>
                <w:rFonts w:cs="Arial"/>
                <w:color w:val="000000"/>
              </w:rPr>
              <w:t xml:space="preserve"> luisteren</w:t>
            </w:r>
            <w:r w:rsidR="00346B1E" w:rsidRPr="002E380D">
              <w:rPr>
                <w:rFonts w:cs="Arial"/>
                <w:color w:val="000000"/>
              </w:rPr>
              <w:t>.</w:t>
            </w:r>
            <w:r w:rsidR="009116D3">
              <w:rPr>
                <w:rFonts w:cs="Arial"/>
                <w:color w:val="000000"/>
              </w:rPr>
              <w:t xml:space="preserve"> </w:t>
            </w:r>
            <w:r w:rsidR="00346B1E" w:rsidRPr="002E380D">
              <w:rPr>
                <w:rFonts w:cs="Arial"/>
                <w:color w:val="000000"/>
              </w:rPr>
              <w:t>De</w:t>
            </w:r>
            <w:r w:rsidR="009116D3">
              <w:rPr>
                <w:rFonts w:cs="Arial"/>
                <w:color w:val="000000"/>
              </w:rPr>
              <w:t>ze</w:t>
            </w:r>
            <w:r w:rsidR="00346B1E" w:rsidRPr="002E380D">
              <w:rPr>
                <w:rFonts w:cs="Arial"/>
                <w:color w:val="000000"/>
              </w:rPr>
              <w:t xml:space="preserve"> informatie verwerken in de acceptatietest en gebruiken om vervolgens de test</w:t>
            </w:r>
            <w:r>
              <w:rPr>
                <w:rFonts w:cs="Arial"/>
                <w:color w:val="000000"/>
              </w:rPr>
              <w:t>s</w:t>
            </w:r>
            <w:r w:rsidR="00346B1E" w:rsidRPr="002E380D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goed</w:t>
            </w:r>
            <w:r w:rsidR="00346B1E" w:rsidRPr="002E380D">
              <w:rPr>
                <w:rFonts w:cs="Arial"/>
                <w:color w:val="000000"/>
              </w:rPr>
              <w:t xml:space="preserve"> uit te voeren.</w:t>
            </w:r>
          </w:p>
          <w:p w:rsidR="00346B1E" w:rsidRPr="002E380D" w:rsidRDefault="00346B1E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68321B" w:rsidRPr="002E380D" w:rsidRDefault="0068321B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3.3 Implementeert een applicatie</w:t>
            </w:r>
            <w:r w:rsidR="00D52BDB" w:rsidRPr="002E380D">
              <w:rPr>
                <w:rFonts w:cs="Arial"/>
                <w:bCs/>
                <w:color w:val="000000"/>
              </w:rPr>
              <w:t>.</w:t>
            </w:r>
          </w:p>
          <w:p w:rsidR="0068321B" w:rsidRDefault="00DD6F31" w:rsidP="006A5A2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Applicatie implementeren volgens het implementatieplan, uitkomsten worden vastgelegd in een verslag.</w:t>
            </w:r>
          </w:p>
          <w:p w:rsidR="008D07DB" w:rsidRPr="002E380D" w:rsidRDefault="008D07DB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68321B" w:rsidRPr="002E380D" w:rsidRDefault="0068321B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3.4 Evalueert een implementatie</w:t>
            </w:r>
          </w:p>
          <w:p w:rsidR="00346B1E" w:rsidRPr="002E380D" w:rsidRDefault="00346B1E" w:rsidP="006A5A27">
            <w:p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Bespreken van de resultaten van de implementatie en de uitgevoerde (acceptatie)tests met de klant/docent.</w:t>
            </w:r>
          </w:p>
          <w:p w:rsidR="00346B1E" w:rsidRDefault="00DD6F31" w:rsidP="006A5A27">
            <w:p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vragen naar meningen en ideeën die ten</w:t>
            </w:r>
            <w:r>
              <w:rPr>
                <w:rFonts w:cs="Arial"/>
                <w:color w:val="000000"/>
              </w:rPr>
              <w:t xml:space="preserve"> </w:t>
            </w:r>
            <w:r w:rsidRPr="002E380D">
              <w:rPr>
                <w:rFonts w:cs="Arial"/>
                <w:color w:val="000000"/>
              </w:rPr>
              <w:t>slotte verwerkt worden/zijn in de eindrapportage.</w:t>
            </w:r>
          </w:p>
          <w:p w:rsidR="00BE6176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BE6176" w:rsidRPr="00EA35D2" w:rsidRDefault="00BE6176" w:rsidP="006A5A27">
            <w:pPr>
              <w:jc w:val="both"/>
              <w:rPr>
                <w:rFonts w:cs="Arial"/>
                <w:b/>
                <w:bCs/>
                <w:color w:val="000000"/>
              </w:rPr>
            </w:pPr>
            <w:r w:rsidRPr="00EA35D2">
              <w:rPr>
                <w:rFonts w:cs="Arial"/>
                <w:b/>
                <w:bCs/>
                <w:color w:val="000000"/>
              </w:rPr>
              <w:t>Kerntaak 4</w:t>
            </w: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4.1 Onderhouden van een applicatie.</w:t>
            </w: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T</w:t>
            </w:r>
            <w:r w:rsidR="00C44FA6">
              <w:rPr>
                <w:rFonts w:cs="Arial"/>
                <w:bCs/>
                <w:color w:val="000000"/>
              </w:rPr>
              <w:t>OP</w:t>
            </w:r>
            <w:r w:rsidRPr="002E380D">
              <w:rPr>
                <w:rFonts w:cs="Arial"/>
                <w:bCs/>
                <w:color w:val="000000"/>
              </w:rPr>
              <w:t>desk heeft op dit moment geen duidelijk overzicht van hoe en wat.</w:t>
            </w: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4.2 Beheert de content.</w:t>
            </w: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SQL query’s moeten worden gebruikt</w:t>
            </w:r>
            <w:r>
              <w:rPr>
                <w:rFonts w:cs="Arial"/>
                <w:bCs/>
                <w:color w:val="000000"/>
              </w:rPr>
              <w:t xml:space="preserve"> om gegevens uit de database te halen en te gebruiken binnen de applicatie</w:t>
            </w: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</w:p>
          <w:p w:rsidR="00BE6176" w:rsidRPr="002E380D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4.3 Documenteert en archiveert gegevens.</w:t>
            </w:r>
          </w:p>
          <w:p w:rsidR="00BE6176" w:rsidRPr="00586DEE" w:rsidRDefault="00BE6176" w:rsidP="006A5A27">
            <w:pPr>
              <w:jc w:val="both"/>
              <w:rPr>
                <w:rFonts w:cs="Arial"/>
                <w:bCs/>
                <w:color w:val="000000"/>
              </w:rPr>
            </w:pPr>
            <w:r w:rsidRPr="002E380D">
              <w:rPr>
                <w:rFonts w:cs="Arial"/>
                <w:bCs/>
                <w:color w:val="000000"/>
              </w:rPr>
              <w:t>Commentaar in het progr</w:t>
            </w:r>
            <w:r>
              <w:rPr>
                <w:rFonts w:cs="Arial"/>
                <w:bCs/>
                <w:color w:val="000000"/>
              </w:rPr>
              <w:t>amma en een gebruikshandleiding.</w:t>
            </w:r>
          </w:p>
        </w:tc>
      </w:tr>
      <w:tr w:rsidR="00643AA3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</w:trPr>
        <w:tc>
          <w:tcPr>
            <w:tcW w:w="3402" w:type="dxa"/>
            <w:gridSpan w:val="2"/>
            <w:shd w:val="clear" w:color="auto" w:fill="E1DCB9"/>
          </w:tcPr>
          <w:p w:rsidR="00643AA3" w:rsidRPr="001A0F40" w:rsidRDefault="00643AA3" w:rsidP="00D51622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 w:rsidRPr="001A0F40">
              <w:rPr>
                <w:rFonts w:ascii="Univers" w:hAnsi="Univers" w:cs="Arial"/>
                <w:bCs/>
                <w:color w:val="000000"/>
              </w:rPr>
              <w:t>Tijdsplanning/Urenplanning</w:t>
            </w:r>
          </w:p>
          <w:p w:rsidR="00643AA3" w:rsidRPr="001A0F40" w:rsidRDefault="00643AA3" w:rsidP="00D51622">
            <w:pPr>
              <w:spacing w:before="60" w:after="60"/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Motiveer de tijdsplanning (wanneer wat te doen en de benodigde hoeveelheid uren).Vermeld of de opdracht past binnen de tijd die ervoor beschikbaar is.</w:t>
            </w:r>
          </w:p>
          <w:p w:rsidR="00643AA3" w:rsidRPr="001A0F40" w:rsidRDefault="00643AA3" w:rsidP="00A0269B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6778" w:type="dxa"/>
            <w:gridSpan w:val="3"/>
            <w:vAlign w:val="center"/>
          </w:tcPr>
          <w:p w:rsidR="00677781" w:rsidRPr="002E380D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Verkrijgen van de wensen van de klant</w:t>
            </w:r>
            <w:r w:rsidR="001D7B4B">
              <w:rPr>
                <w:rFonts w:cs="Arial"/>
                <w:color w:val="000000"/>
              </w:rPr>
              <w:t>.</w:t>
            </w:r>
            <w:r w:rsidR="007617B0">
              <w:rPr>
                <w:rFonts w:cs="Arial"/>
                <w:color w:val="000000"/>
              </w:rPr>
              <w:t xml:space="preserve"> </w:t>
            </w:r>
            <w:r w:rsidR="00004127">
              <w:rPr>
                <w:rFonts w:cs="Arial"/>
                <w:color w:val="000000"/>
              </w:rPr>
              <w:t>Halve dag.</w:t>
            </w:r>
          </w:p>
          <w:p w:rsidR="004B334A" w:rsidRPr="004B334A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Programma ontwerp uitwerken</w:t>
            </w:r>
            <w:r w:rsidR="001D7B4B">
              <w:rPr>
                <w:rFonts w:cs="Arial"/>
                <w:color w:val="000000"/>
              </w:rPr>
              <w:t>.</w:t>
            </w:r>
            <w:r w:rsidR="004B334A" w:rsidRPr="004B334A">
              <w:rPr>
                <w:rFonts w:cs="Arial"/>
                <w:color w:val="000000"/>
              </w:rPr>
              <w:t xml:space="preserve"> </w:t>
            </w:r>
            <w:r w:rsidR="00491504">
              <w:rPr>
                <w:rFonts w:cs="Arial"/>
                <w:color w:val="000000"/>
              </w:rPr>
              <w:t>Halve dag</w:t>
            </w:r>
            <w:r w:rsidR="007617B0">
              <w:rPr>
                <w:rFonts w:cs="Arial"/>
                <w:color w:val="000000"/>
              </w:rPr>
              <w:t>.</w:t>
            </w:r>
          </w:p>
          <w:p w:rsidR="007368A4" w:rsidRPr="007368A4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7368A4">
              <w:rPr>
                <w:rFonts w:cs="Arial"/>
                <w:color w:val="000000"/>
              </w:rPr>
              <w:t xml:space="preserve">Database </w:t>
            </w:r>
            <w:r w:rsidR="00C44FA6" w:rsidRPr="007368A4">
              <w:rPr>
                <w:rFonts w:cs="Arial"/>
                <w:color w:val="000000"/>
              </w:rPr>
              <w:t>lay-out</w:t>
            </w:r>
            <w:r w:rsidRPr="007368A4">
              <w:rPr>
                <w:rFonts w:cs="Arial"/>
                <w:color w:val="000000"/>
              </w:rPr>
              <w:t xml:space="preserve"> verkrijgen</w:t>
            </w:r>
            <w:r w:rsidR="001D7B4B" w:rsidRPr="007368A4">
              <w:rPr>
                <w:rFonts w:cs="Arial"/>
                <w:color w:val="000000"/>
              </w:rPr>
              <w:t>.</w:t>
            </w:r>
            <w:r w:rsidR="007368A4">
              <w:rPr>
                <w:rFonts w:cs="Arial"/>
                <w:color w:val="000000"/>
              </w:rPr>
              <w:t xml:space="preserve"> </w:t>
            </w:r>
            <w:r w:rsidR="009F612C">
              <w:rPr>
                <w:rFonts w:cs="Arial"/>
                <w:color w:val="000000"/>
              </w:rPr>
              <w:t>2</w:t>
            </w:r>
            <w:r w:rsidR="00CF2E9B">
              <w:rPr>
                <w:rFonts w:cs="Arial"/>
                <w:color w:val="000000"/>
              </w:rPr>
              <w:t xml:space="preserve"> a</w:t>
            </w:r>
            <w:r w:rsidR="00E7527B">
              <w:rPr>
                <w:rFonts w:cs="Arial"/>
                <w:color w:val="000000"/>
              </w:rPr>
              <w:t xml:space="preserve"> </w:t>
            </w:r>
            <w:r w:rsidR="009F612C">
              <w:rPr>
                <w:rFonts w:cs="Arial"/>
                <w:color w:val="000000"/>
              </w:rPr>
              <w:t>3</w:t>
            </w:r>
            <w:r w:rsidR="007368A4" w:rsidRPr="007368A4">
              <w:rPr>
                <w:rFonts w:cs="Arial"/>
                <w:color w:val="000000"/>
              </w:rPr>
              <w:t xml:space="preserve"> </w:t>
            </w:r>
            <w:r w:rsidR="00E7527B">
              <w:rPr>
                <w:rFonts w:cs="Arial"/>
                <w:color w:val="000000"/>
              </w:rPr>
              <w:t>dagen</w:t>
            </w:r>
          </w:p>
          <w:p w:rsidR="002E380D" w:rsidRPr="002E380D" w:rsidRDefault="00C44FA6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Programma</w:t>
            </w:r>
            <w:r w:rsidR="002E380D" w:rsidRPr="002E380D">
              <w:rPr>
                <w:rFonts w:cs="Arial"/>
                <w:color w:val="000000"/>
              </w:rPr>
              <w:t xml:space="preserve"> uitwerken</w:t>
            </w:r>
            <w:r w:rsidR="001D7B4B">
              <w:rPr>
                <w:rFonts w:cs="Arial"/>
                <w:color w:val="000000"/>
              </w:rPr>
              <w:t>.</w:t>
            </w:r>
            <w:r w:rsidR="00457FFA">
              <w:rPr>
                <w:rFonts w:cs="Arial"/>
                <w:color w:val="000000"/>
              </w:rPr>
              <w:t xml:space="preserve"> </w:t>
            </w:r>
            <w:r w:rsidR="009F612C">
              <w:rPr>
                <w:rFonts w:cs="Arial"/>
                <w:color w:val="000000"/>
              </w:rPr>
              <w:t>3</w:t>
            </w:r>
            <w:r w:rsidR="00457FFA">
              <w:rPr>
                <w:rFonts w:cs="Arial"/>
                <w:color w:val="000000"/>
              </w:rPr>
              <w:t xml:space="preserve"> we</w:t>
            </w:r>
            <w:r w:rsidR="00491504">
              <w:rPr>
                <w:rFonts w:cs="Arial"/>
                <w:color w:val="000000"/>
              </w:rPr>
              <w:t>ken</w:t>
            </w:r>
          </w:p>
          <w:p w:rsidR="002E380D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Pre-implementatie test van programma</w:t>
            </w:r>
            <w:r w:rsidR="001D7B4B">
              <w:rPr>
                <w:rFonts w:cs="Arial"/>
                <w:color w:val="000000"/>
              </w:rPr>
              <w:t>.</w:t>
            </w:r>
            <w:r w:rsidR="00E7527B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Halve dag</w:t>
            </w:r>
          </w:p>
          <w:p w:rsidR="002E380D" w:rsidRPr="002E380D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Rapportage maken van de test van de applicatie</w:t>
            </w:r>
            <w:r w:rsidR="001D7B4B">
              <w:rPr>
                <w:rFonts w:cs="Arial"/>
                <w:color w:val="000000"/>
              </w:rPr>
              <w:t>.</w:t>
            </w:r>
            <w:r w:rsidR="00E7527B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1 dag</w:t>
            </w:r>
          </w:p>
          <w:p w:rsidR="002E380D" w:rsidRPr="002E380D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Acceptatietest</w:t>
            </w:r>
            <w:r w:rsidR="00B306DA">
              <w:rPr>
                <w:rFonts w:cs="Arial"/>
                <w:color w:val="000000"/>
              </w:rPr>
              <w:t xml:space="preserve">. </w:t>
            </w:r>
            <w:r w:rsidR="00411344">
              <w:rPr>
                <w:rFonts w:cs="Arial"/>
                <w:color w:val="000000"/>
              </w:rPr>
              <w:t>1 dag</w:t>
            </w:r>
            <w:r w:rsidR="001D7B4B">
              <w:rPr>
                <w:rFonts w:cs="Arial"/>
                <w:color w:val="000000"/>
              </w:rPr>
              <w:t>.</w:t>
            </w:r>
          </w:p>
          <w:p w:rsidR="002E380D" w:rsidRPr="002E380D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Implementatieplan opzetten</w:t>
            </w:r>
            <w:r w:rsidR="001D7B4B">
              <w:rPr>
                <w:rFonts w:cs="Arial"/>
                <w:color w:val="000000"/>
              </w:rPr>
              <w:t>.</w:t>
            </w:r>
            <w:r w:rsidR="00B306DA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Halve dag.</w:t>
            </w:r>
          </w:p>
          <w:p w:rsidR="002E380D" w:rsidRDefault="002E380D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</w:rPr>
              <w:t>Implementeren</w:t>
            </w:r>
            <w:r w:rsidR="001D7B4B">
              <w:rPr>
                <w:rFonts w:cs="Arial"/>
                <w:color w:val="000000"/>
              </w:rPr>
              <w:t>.</w:t>
            </w:r>
            <w:r w:rsidR="00491504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3 dagen.</w:t>
            </w:r>
          </w:p>
          <w:p w:rsidR="002E380D" w:rsidRDefault="00FB3ACC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Evaluatie van implementatie</w:t>
            </w:r>
            <w:r w:rsidR="001D7B4B">
              <w:rPr>
                <w:rFonts w:cs="Arial"/>
                <w:color w:val="000000"/>
              </w:rPr>
              <w:t>.</w:t>
            </w:r>
            <w:r w:rsidR="00E7527B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Halve dag.</w:t>
            </w:r>
          </w:p>
          <w:p w:rsidR="00FB3ACC" w:rsidRDefault="00FB3ACC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Rapportage van de uitgevoerde handelingen</w:t>
            </w:r>
            <w:r w:rsidR="001D7B4B">
              <w:rPr>
                <w:rFonts w:cs="Arial"/>
                <w:color w:val="000000"/>
              </w:rPr>
              <w:t>.</w:t>
            </w:r>
            <w:r w:rsidR="00B306DA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2 dagen</w:t>
            </w:r>
          </w:p>
          <w:p w:rsidR="007C663B" w:rsidRDefault="00FB3ACC" w:rsidP="006A5A27">
            <w:pPr>
              <w:pStyle w:val="Lijstalinea"/>
              <w:numPr>
                <w:ilvl w:val="0"/>
                <w:numId w:val="28"/>
              </w:num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Archivering van alle rapportages en code</w:t>
            </w:r>
            <w:r w:rsidR="001D7B4B">
              <w:rPr>
                <w:rFonts w:cs="Arial"/>
                <w:color w:val="000000"/>
              </w:rPr>
              <w:t>.</w:t>
            </w:r>
            <w:r w:rsidR="00E7527B">
              <w:rPr>
                <w:rFonts w:cs="Arial"/>
                <w:color w:val="000000"/>
              </w:rPr>
              <w:t xml:space="preserve"> </w:t>
            </w:r>
            <w:r w:rsidR="00411344">
              <w:rPr>
                <w:rFonts w:cs="Arial"/>
                <w:color w:val="000000"/>
              </w:rPr>
              <w:t>1 dag</w:t>
            </w:r>
          </w:p>
          <w:p w:rsidR="00D9754E" w:rsidRPr="00D9754E" w:rsidRDefault="00D9754E" w:rsidP="006A5A27">
            <w:pPr>
              <w:jc w:val="both"/>
              <w:rPr>
                <w:rFonts w:cs="Arial"/>
                <w:color w:val="000000"/>
              </w:rPr>
            </w:pPr>
          </w:p>
          <w:p w:rsidR="002E380D" w:rsidRPr="002E380D" w:rsidRDefault="002E380D" w:rsidP="006A5A27">
            <w:pPr>
              <w:jc w:val="both"/>
              <w:rPr>
                <w:rFonts w:cs="Arial"/>
                <w:color w:val="000000"/>
              </w:rPr>
            </w:pPr>
            <w:r w:rsidRPr="002E380D">
              <w:rPr>
                <w:rFonts w:cs="Arial"/>
                <w:color w:val="000000"/>
                <w:szCs w:val="22"/>
              </w:rPr>
              <w:t>De opdracht is te doen binnen de beschikbare tijd.</w:t>
            </w:r>
          </w:p>
        </w:tc>
      </w:tr>
      <w:tr w:rsidR="00643AA3" w:rsidRPr="001A0F40" w:rsidTr="00B6249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</w:trPr>
        <w:tc>
          <w:tcPr>
            <w:tcW w:w="3402" w:type="dxa"/>
            <w:gridSpan w:val="2"/>
            <w:tcBorders>
              <w:bottom w:val="single" w:sz="12" w:space="0" w:color="000000"/>
            </w:tcBorders>
            <w:shd w:val="clear" w:color="auto" w:fill="E1DCB9"/>
          </w:tcPr>
          <w:p w:rsidR="00643AA3" w:rsidRPr="001A0F40" w:rsidRDefault="00643AA3" w:rsidP="009B6769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lastRenderedPageBreak/>
              <w:t>Bijlagen</w:t>
            </w:r>
          </w:p>
          <w:p w:rsidR="00643AA3" w:rsidRPr="001A0F40" w:rsidRDefault="00643AA3" w:rsidP="00072AA8">
            <w:pPr>
              <w:spacing w:before="60" w:after="60"/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Som de bijlagen</w:t>
            </w:r>
            <w:r w:rsidR="007C663B"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Univers" w:hAnsi="Univers" w:cs="Arial"/>
                <w:bCs/>
                <w:i/>
                <w:color w:val="000000"/>
                <w:sz w:val="16"/>
                <w:szCs w:val="16"/>
              </w:rPr>
              <w:t>op die van toepassing zijn (bijvoorbeeld een werktekening).</w:t>
            </w:r>
            <w:bookmarkStart w:id="0" w:name="_GoBack"/>
            <w:bookmarkEnd w:id="0"/>
          </w:p>
        </w:tc>
        <w:tc>
          <w:tcPr>
            <w:tcW w:w="6778" w:type="dxa"/>
            <w:gridSpan w:val="3"/>
            <w:tcBorders>
              <w:bottom w:val="single" w:sz="12" w:space="0" w:color="000000"/>
            </w:tcBorders>
            <w:vAlign w:val="center"/>
          </w:tcPr>
          <w:p w:rsidR="00C44FA6" w:rsidRPr="00E7527B" w:rsidRDefault="00C44FA6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E7527B">
              <w:rPr>
                <w:rFonts w:cs="Arial"/>
                <w:color w:val="000000"/>
              </w:rPr>
              <w:t>Functioneel ontwerp</w:t>
            </w:r>
            <w:r w:rsidR="00E7527B">
              <w:rPr>
                <w:rFonts w:cs="Arial"/>
                <w:color w:val="000000"/>
              </w:rPr>
              <w:t>/</w:t>
            </w:r>
            <w:r w:rsidRPr="00E7527B">
              <w:rPr>
                <w:rFonts w:cs="Arial"/>
                <w:color w:val="000000"/>
              </w:rPr>
              <w:t>Technisch ontwerp</w:t>
            </w:r>
          </w:p>
          <w:p w:rsidR="00643AA3" w:rsidRPr="001D7B4B" w:rsidRDefault="00D52BDB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Implementatieplan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  <w:p w:rsidR="00D52BDB" w:rsidRPr="001D7B4B" w:rsidRDefault="003D73F1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Acceptatietest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  <w:p w:rsidR="003D73F1" w:rsidRPr="001D7B4B" w:rsidRDefault="003D73F1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Evaluatie van de implementatie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  <w:p w:rsidR="003D73F1" w:rsidRPr="001D7B4B" w:rsidRDefault="003D73F1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Incidenten</w:t>
            </w:r>
            <w:r w:rsidR="00FB3ACC" w:rsidRPr="001D7B4B">
              <w:rPr>
                <w:rFonts w:cs="Arial"/>
                <w:color w:val="000000"/>
              </w:rPr>
              <w:t xml:space="preserve"> </w:t>
            </w:r>
            <w:r w:rsidRPr="001D7B4B">
              <w:rPr>
                <w:rFonts w:cs="Arial"/>
                <w:color w:val="000000"/>
              </w:rPr>
              <w:t>rapportage en functionele aanpassingswensen van de klant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  <w:p w:rsidR="003D73F1" w:rsidRPr="001D7B4B" w:rsidRDefault="003D73F1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Rapportage over de uitgevoerde handelingen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  <w:p w:rsidR="003D73F1" w:rsidRPr="001D7B4B" w:rsidRDefault="003D73F1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Rapportage van de test van de applicatie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  <w:p w:rsidR="00643AA3" w:rsidRPr="001D7B4B" w:rsidRDefault="003D73F1" w:rsidP="006A5A27">
            <w:pPr>
              <w:pStyle w:val="Lijstalinea"/>
              <w:numPr>
                <w:ilvl w:val="0"/>
                <w:numId w:val="29"/>
              </w:numPr>
              <w:jc w:val="both"/>
              <w:rPr>
                <w:rFonts w:cs="Arial"/>
                <w:color w:val="000000"/>
              </w:rPr>
            </w:pPr>
            <w:r w:rsidRPr="001D7B4B">
              <w:rPr>
                <w:rFonts w:cs="Arial"/>
                <w:color w:val="000000"/>
              </w:rPr>
              <w:t>Archivering van alle rapportages en code</w:t>
            </w:r>
            <w:r w:rsidR="002E380D" w:rsidRPr="001D7B4B">
              <w:rPr>
                <w:rFonts w:cs="Arial"/>
                <w:color w:val="000000"/>
              </w:rPr>
              <w:t>.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:rsidR="00072AA8" w:rsidRPr="001A0F40" w:rsidRDefault="009A598A" w:rsidP="002060E7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br w:type="page"/>
            </w:r>
            <w:r w:rsidR="00072AA8">
              <w:rPr>
                <w:rFonts w:ascii="Univers" w:hAnsi="Univers" w:cs="Arial"/>
                <w:color w:val="000000"/>
              </w:rPr>
              <w:t xml:space="preserve">Vul in welke werkprocessen van de kerntaak/kerntaken in de </w:t>
            </w:r>
            <w:r w:rsidR="007E4D1A">
              <w:rPr>
                <w:rFonts w:ascii="Univers" w:hAnsi="Univers" w:cs="Arial"/>
                <w:color w:val="000000"/>
              </w:rPr>
              <w:t>opdracht</w:t>
            </w:r>
            <w:r w:rsidR="00072AA8">
              <w:rPr>
                <w:rFonts w:ascii="Univers" w:hAnsi="Univers" w:cs="Arial"/>
                <w:color w:val="000000"/>
              </w:rPr>
              <w:t xml:space="preserve"> aan de orde komen.</w:t>
            </w:r>
          </w:p>
          <w:p w:rsidR="009A598A" w:rsidRPr="001A0F40" w:rsidRDefault="00072AA8" w:rsidP="00072AA8">
            <w:pPr>
              <w:rPr>
                <w:rFonts w:ascii="Univers" w:hAnsi="Univers" w:cs="Arial"/>
                <w:color w:val="000000"/>
              </w:rPr>
            </w:pPr>
            <w:r>
              <w:rPr>
                <w:rFonts w:ascii="Univers" w:hAnsi="Univers" w:cs="Arial"/>
                <w:color w:val="000000"/>
              </w:rPr>
              <w:t>Benoem de werkprocessen di</w:t>
            </w:r>
            <w:r w:rsidR="007E4D1A">
              <w:rPr>
                <w:rFonts w:ascii="Univers" w:hAnsi="Univers" w:cs="Arial"/>
                <w:color w:val="000000"/>
              </w:rPr>
              <w:t>e niet in de Proeve van Bekwaam</w:t>
            </w:r>
            <w:r>
              <w:rPr>
                <w:rFonts w:ascii="Univers" w:hAnsi="Univers" w:cs="Arial"/>
                <w:color w:val="000000"/>
              </w:rPr>
              <w:t xml:space="preserve">heid aan de orde kunnen komen en leg uit waarom dit niet kan. Beschrijf welke opdracht ervoor in de plaats komt. </w:t>
            </w:r>
          </w:p>
        </w:tc>
      </w:tr>
      <w:tr w:rsidR="009A598A" w:rsidRPr="001A0F40" w:rsidTr="00B62490">
        <w:tblPrEx>
          <w:tblCellMar>
            <w:top w:w="0" w:type="dxa"/>
            <w:bottom w:w="0" w:type="dxa"/>
          </w:tblCellMar>
        </w:tblPrEx>
        <w:tc>
          <w:tcPr>
            <w:tcW w:w="10180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shd w:val="clear" w:color="auto" w:fill="F5DCA0"/>
          </w:tcPr>
          <w:p w:rsidR="009A598A" w:rsidRPr="001A0F40" w:rsidRDefault="009A598A" w:rsidP="00586DEE">
            <w:pPr>
              <w:spacing w:before="60" w:after="60"/>
              <w:rPr>
                <w:rFonts w:ascii="Univers" w:hAnsi="Univers" w:cs="Arial"/>
                <w:b/>
              </w:rPr>
            </w:pPr>
            <w:r w:rsidRPr="001A0F40">
              <w:rPr>
                <w:rFonts w:ascii="Univers" w:hAnsi="Univers" w:cs="Arial"/>
                <w:b/>
                <w:color w:val="000000"/>
              </w:rPr>
              <w:t xml:space="preserve">KERNTAAK 1 </w:t>
            </w:r>
            <w:r w:rsidR="00586DEE">
              <w:rPr>
                <w:rFonts w:ascii="Univers" w:hAnsi="Univers" w:cs="Arial"/>
                <w:b/>
                <w:color w:val="000000"/>
              </w:rPr>
              <w:t>Ontwerpen van een Applicatie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rPr>
          <w:trHeight w:val="159"/>
        </w:trPr>
        <w:tc>
          <w:tcPr>
            <w:tcW w:w="600" w:type="dxa"/>
          </w:tcPr>
          <w:p w:rsidR="009A598A" w:rsidRPr="001A0F40" w:rsidRDefault="00EA35D2" w:rsidP="002E55BA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1.3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1A0F40" w:rsidRDefault="00EA35D2" w:rsidP="00EA35D2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Functioneel ontwerp opstellen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2E55BA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2E55BA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rPr>
          <w:trHeight w:val="206"/>
        </w:trPr>
        <w:tc>
          <w:tcPr>
            <w:tcW w:w="600" w:type="dxa"/>
          </w:tcPr>
          <w:p w:rsidR="009A598A" w:rsidRPr="001A0F40" w:rsidRDefault="00EA35D2" w:rsidP="002E55BA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1.4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1A0F40" w:rsidRDefault="00EA35D2" w:rsidP="002E55BA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Technisch ontwerp opstellen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2E55BA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2E55BA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shd w:val="clear" w:color="auto" w:fill="E1DCB9"/>
          </w:tcPr>
          <w:p w:rsidR="009A598A" w:rsidRPr="000714F2" w:rsidRDefault="009A598A" w:rsidP="00072AA8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Toelichting </w:t>
            </w:r>
            <w:r w:rsidR="00072AA8">
              <w:rPr>
                <w:rFonts w:ascii="Univers" w:hAnsi="Univers" w:cs="Arial"/>
                <w:color w:val="000000"/>
                <w:sz w:val="18"/>
                <w:szCs w:val="18"/>
              </w:rPr>
              <w:t>als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 een werkproces niet uitgevoerd kan worden + </w:t>
            </w:r>
            <w:r w:rsidR="00072AA8">
              <w:rPr>
                <w:rFonts w:ascii="Univers" w:hAnsi="Univers" w:cs="Arial"/>
                <w:color w:val="000000"/>
                <w:sz w:val="18"/>
                <w:szCs w:val="18"/>
              </w:rPr>
              <w:t xml:space="preserve">verwijzing naar 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>de alternatieve opdracht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tcBorders>
              <w:bottom w:val="single" w:sz="12" w:space="0" w:color="000000"/>
            </w:tcBorders>
          </w:tcPr>
          <w:p w:rsidR="009A598A" w:rsidRPr="000714F2" w:rsidRDefault="009A598A" w:rsidP="00887F6F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</w:p>
        </w:tc>
      </w:tr>
      <w:tr w:rsidR="009A598A" w:rsidRPr="001A0F40" w:rsidTr="00B62490">
        <w:tblPrEx>
          <w:tblCellMar>
            <w:top w:w="0" w:type="dxa"/>
            <w:bottom w:w="0" w:type="dxa"/>
          </w:tblCellMar>
        </w:tblPrEx>
        <w:tc>
          <w:tcPr>
            <w:tcW w:w="10180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shd w:val="clear" w:color="auto" w:fill="F5DCA0"/>
          </w:tcPr>
          <w:p w:rsidR="009A598A" w:rsidRPr="001A0F40" w:rsidRDefault="009A598A" w:rsidP="00586DEE">
            <w:pPr>
              <w:spacing w:before="60" w:after="60"/>
              <w:rPr>
                <w:rFonts w:ascii="Univers" w:hAnsi="Univers" w:cs="Arial"/>
                <w:b/>
              </w:rPr>
            </w:pPr>
            <w:r w:rsidRPr="001A0F40">
              <w:rPr>
                <w:rFonts w:ascii="Univers" w:hAnsi="Univers" w:cs="Arial"/>
                <w:b/>
                <w:color w:val="000000"/>
              </w:rPr>
              <w:t xml:space="preserve">KERNTAAK 2 </w:t>
            </w:r>
            <w:r w:rsidR="00586DEE">
              <w:rPr>
                <w:rFonts w:ascii="Univers" w:hAnsi="Univers" w:cs="Arial"/>
                <w:b/>
                <w:color w:val="000000"/>
              </w:rPr>
              <w:t>Realiseren van een Applicatie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EA35D2" w:rsidP="002B5209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2.1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1A0F40" w:rsidRDefault="00EA35D2" w:rsidP="002B5209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Gegevens verzameling aanleggen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2B5209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2B5209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EA35D2" w:rsidP="002B5209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2.2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1A0F40" w:rsidRDefault="00EA35D2" w:rsidP="002B5209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Applicatie realiseren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2B5209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2B5209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EA35D2" w:rsidP="002B5209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2.3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1A0F40" w:rsidRDefault="00EA35D2" w:rsidP="002B5209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Gerealiseerde applicatie testen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2B5209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2B5209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shd w:val="clear" w:color="auto" w:fill="E1DCB9"/>
          </w:tcPr>
          <w:p w:rsidR="009A598A" w:rsidRPr="000714F2" w:rsidRDefault="00072AA8" w:rsidP="00A0269B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Toelichting </w:t>
            </w:r>
            <w:r>
              <w:rPr>
                <w:rFonts w:ascii="Univers" w:hAnsi="Univers" w:cs="Arial"/>
                <w:color w:val="000000"/>
                <w:sz w:val="18"/>
                <w:szCs w:val="18"/>
              </w:rPr>
              <w:t>als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 een werkproces niet uitgevoerd kan worden + </w:t>
            </w:r>
            <w:r>
              <w:rPr>
                <w:rFonts w:ascii="Univers" w:hAnsi="Univers" w:cs="Arial"/>
                <w:color w:val="000000"/>
                <w:sz w:val="18"/>
                <w:szCs w:val="18"/>
              </w:rPr>
              <w:t xml:space="preserve">verwijzing naar 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>de alternatieve opdracht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tcBorders>
              <w:bottom w:val="single" w:sz="12" w:space="0" w:color="000000"/>
            </w:tcBorders>
          </w:tcPr>
          <w:p w:rsidR="009A598A" w:rsidRPr="000714F2" w:rsidRDefault="009A598A" w:rsidP="00A0269B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</w:p>
        </w:tc>
      </w:tr>
      <w:tr w:rsidR="009A598A" w:rsidRPr="001A0F40" w:rsidTr="00B62490">
        <w:tblPrEx>
          <w:tblCellMar>
            <w:top w:w="0" w:type="dxa"/>
            <w:bottom w:w="0" w:type="dxa"/>
          </w:tblCellMar>
        </w:tblPrEx>
        <w:tc>
          <w:tcPr>
            <w:tcW w:w="10180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shd w:val="clear" w:color="auto" w:fill="F5DCA0"/>
          </w:tcPr>
          <w:p w:rsidR="009A598A" w:rsidRPr="001A0F40" w:rsidRDefault="00FE7A19" w:rsidP="00643AA3">
            <w:pPr>
              <w:spacing w:before="60" w:after="60"/>
              <w:rPr>
                <w:rFonts w:ascii="Univers" w:hAnsi="Univers" w:cs="Arial"/>
                <w:b/>
              </w:rPr>
            </w:pPr>
            <w:r>
              <w:br w:type="page"/>
            </w:r>
            <w:r w:rsidR="009A598A" w:rsidRPr="001A0F40">
              <w:rPr>
                <w:rFonts w:ascii="Univers" w:hAnsi="Univers" w:cs="Arial"/>
                <w:b/>
                <w:color w:val="000000"/>
              </w:rPr>
              <w:t xml:space="preserve">KERNTAAK 3 </w:t>
            </w:r>
            <w:r w:rsidR="00643AA3">
              <w:rPr>
                <w:rFonts w:ascii="Univers" w:hAnsi="Univers" w:cs="Arial"/>
                <w:b/>
                <w:color w:val="000000"/>
              </w:rPr>
              <w:t>Implementeren van een Applicatie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643AA3" w:rsidP="00A0269B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3.1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816A58" w:rsidRDefault="00643AA3" w:rsidP="00A0269B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Maakt of levert een bijdrage aan het implementatie plan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643AA3" w:rsidP="00A0269B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3.2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816A58" w:rsidRDefault="00643AA3" w:rsidP="00A0269B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Stelt een acceptatietest op en voert deze uit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643AA3" w:rsidP="00A0269B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3.3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816A58" w:rsidRDefault="00643AA3" w:rsidP="00A0269B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Implementeert een applicatie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9A598A" w:rsidRPr="001A0F40" w:rsidRDefault="00643AA3" w:rsidP="00A0269B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3.4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9A598A" w:rsidRPr="00816A58" w:rsidRDefault="00643AA3" w:rsidP="00A0269B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Evalueert een implementatie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9A598A" w:rsidRPr="001A0F40" w:rsidRDefault="009A598A" w:rsidP="00A0269B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shd w:val="clear" w:color="auto" w:fill="E1DCB9"/>
          </w:tcPr>
          <w:p w:rsidR="009A598A" w:rsidRPr="00CA340D" w:rsidRDefault="00072AA8" w:rsidP="00A0269B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Toelichting </w:t>
            </w:r>
            <w:r>
              <w:rPr>
                <w:rFonts w:ascii="Univers" w:hAnsi="Univers" w:cs="Arial"/>
                <w:color w:val="000000"/>
                <w:sz w:val="18"/>
                <w:szCs w:val="18"/>
              </w:rPr>
              <w:t>als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 een werkproces niet uitgevoerd kan worden + </w:t>
            </w:r>
            <w:r>
              <w:rPr>
                <w:rFonts w:ascii="Univers" w:hAnsi="Univers" w:cs="Arial"/>
                <w:color w:val="000000"/>
                <w:sz w:val="18"/>
                <w:szCs w:val="18"/>
              </w:rPr>
              <w:t xml:space="preserve">verwijzing naar 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>de alternatieve opdracht</w:t>
            </w:r>
          </w:p>
        </w:tc>
      </w:tr>
      <w:tr w:rsidR="009A598A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rPr>
          <w:trHeight w:val="160"/>
        </w:trPr>
        <w:tc>
          <w:tcPr>
            <w:tcW w:w="10180" w:type="dxa"/>
            <w:gridSpan w:val="5"/>
            <w:tcBorders>
              <w:bottom w:val="single" w:sz="12" w:space="0" w:color="000000"/>
            </w:tcBorders>
          </w:tcPr>
          <w:p w:rsidR="009A598A" w:rsidRPr="00CA340D" w:rsidRDefault="009A598A" w:rsidP="00A0269B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</w:p>
        </w:tc>
      </w:tr>
      <w:tr w:rsidR="00072AA8" w:rsidRPr="001A0F40" w:rsidTr="00B62490">
        <w:tblPrEx>
          <w:tblCellMar>
            <w:top w:w="0" w:type="dxa"/>
            <w:bottom w:w="0" w:type="dxa"/>
          </w:tblCellMar>
        </w:tblPrEx>
        <w:tc>
          <w:tcPr>
            <w:tcW w:w="10180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shd w:val="clear" w:color="auto" w:fill="F5DCA0"/>
          </w:tcPr>
          <w:p w:rsidR="00072AA8" w:rsidRPr="001A0F40" w:rsidRDefault="00072AA8" w:rsidP="00643AA3">
            <w:pPr>
              <w:spacing w:before="60" w:after="60"/>
              <w:rPr>
                <w:rFonts w:ascii="Univers" w:hAnsi="Univers" w:cs="Arial"/>
                <w:b/>
              </w:rPr>
            </w:pPr>
            <w:r w:rsidRPr="001A0F40">
              <w:rPr>
                <w:rFonts w:ascii="Univers" w:hAnsi="Univers" w:cs="Arial"/>
                <w:b/>
                <w:color w:val="000000"/>
              </w:rPr>
              <w:t xml:space="preserve">KERNTAAK </w:t>
            </w:r>
            <w:r>
              <w:rPr>
                <w:rFonts w:ascii="Univers" w:hAnsi="Univers" w:cs="Arial"/>
                <w:b/>
                <w:color w:val="000000"/>
              </w:rPr>
              <w:t>4</w:t>
            </w:r>
            <w:r w:rsidRPr="001A0F40">
              <w:rPr>
                <w:rFonts w:ascii="Univers" w:hAnsi="Univers" w:cs="Arial"/>
                <w:b/>
                <w:color w:val="000000"/>
              </w:rPr>
              <w:t xml:space="preserve"> </w:t>
            </w:r>
            <w:r w:rsidR="00643AA3">
              <w:rPr>
                <w:rFonts w:ascii="Univers" w:hAnsi="Univers" w:cs="Arial"/>
                <w:b/>
                <w:color w:val="000000"/>
              </w:rPr>
              <w:t>Onderhouden van een applicatie</w:t>
            </w:r>
          </w:p>
        </w:tc>
      </w:tr>
      <w:tr w:rsidR="00072AA8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072AA8" w:rsidRPr="001A0F40" w:rsidRDefault="00643AA3" w:rsidP="005754F6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4.1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072AA8" w:rsidRPr="00816A58" w:rsidRDefault="00643AA3" w:rsidP="005754F6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Onderhouden van een applicatie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072AA8" w:rsidRPr="001A0F40" w:rsidRDefault="00072AA8" w:rsidP="005754F6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072AA8" w:rsidRPr="001A0F40" w:rsidRDefault="00072AA8" w:rsidP="005754F6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072AA8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072AA8" w:rsidRPr="001A0F40" w:rsidRDefault="00643AA3" w:rsidP="005754F6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4.2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072AA8" w:rsidRPr="00816A58" w:rsidRDefault="00643AA3" w:rsidP="005754F6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Beheert de content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072AA8" w:rsidRPr="001A0F40" w:rsidRDefault="00072AA8" w:rsidP="005754F6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072AA8" w:rsidRPr="001A0F40" w:rsidRDefault="00072AA8" w:rsidP="005754F6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072AA8" w:rsidRPr="001A0F40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600" w:type="dxa"/>
          </w:tcPr>
          <w:p w:rsidR="00072AA8" w:rsidRPr="001A0F40" w:rsidRDefault="00643AA3" w:rsidP="005754F6">
            <w:pPr>
              <w:rPr>
                <w:rFonts w:ascii="Univers" w:hAnsi="Univers" w:cs="Arial"/>
                <w:bCs/>
                <w:color w:val="000000"/>
              </w:rPr>
            </w:pPr>
            <w:r>
              <w:rPr>
                <w:rFonts w:ascii="Univers" w:hAnsi="Univers" w:cs="Arial"/>
                <w:bCs/>
                <w:color w:val="000000"/>
              </w:rPr>
              <w:t>4.3</w:t>
            </w:r>
          </w:p>
        </w:tc>
        <w:tc>
          <w:tcPr>
            <w:tcW w:w="4928" w:type="dxa"/>
            <w:gridSpan w:val="2"/>
            <w:tcBorders>
              <w:right w:val="single" w:sz="12" w:space="0" w:color="000000"/>
            </w:tcBorders>
          </w:tcPr>
          <w:p w:rsidR="00072AA8" w:rsidRPr="00816A58" w:rsidRDefault="00643AA3" w:rsidP="005754F6">
            <w:pPr>
              <w:rPr>
                <w:rFonts w:cs="Arial"/>
                <w:bCs/>
                <w:color w:val="000000"/>
              </w:rPr>
            </w:pPr>
            <w:r w:rsidRPr="00816A58">
              <w:rPr>
                <w:rFonts w:cs="Arial"/>
                <w:bCs/>
                <w:color w:val="000000"/>
              </w:rPr>
              <w:t>Documenteert en archiveert gegevens</w:t>
            </w:r>
          </w:p>
        </w:tc>
        <w:tc>
          <w:tcPr>
            <w:tcW w:w="425" w:type="dxa"/>
            <w:tcBorders>
              <w:left w:val="single" w:sz="12" w:space="0" w:color="000000"/>
            </w:tcBorders>
          </w:tcPr>
          <w:p w:rsidR="00072AA8" w:rsidRPr="001A0F40" w:rsidRDefault="00072AA8" w:rsidP="005754F6">
            <w:pPr>
              <w:rPr>
                <w:rFonts w:ascii="Univers" w:hAnsi="Univers" w:cs="Arial"/>
                <w:bCs/>
                <w:color w:val="000000"/>
              </w:rPr>
            </w:pPr>
          </w:p>
        </w:tc>
        <w:tc>
          <w:tcPr>
            <w:tcW w:w="4227" w:type="dxa"/>
          </w:tcPr>
          <w:p w:rsidR="00072AA8" w:rsidRPr="001A0F40" w:rsidRDefault="00072AA8" w:rsidP="005754F6">
            <w:pPr>
              <w:rPr>
                <w:rFonts w:ascii="Univers" w:hAnsi="Univers" w:cs="Arial"/>
                <w:bCs/>
                <w:color w:val="000000"/>
              </w:rPr>
            </w:pPr>
          </w:p>
        </w:tc>
      </w:tr>
      <w:tr w:rsidR="00072AA8" w:rsidRPr="00CA340D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c>
          <w:tcPr>
            <w:tcW w:w="10180" w:type="dxa"/>
            <w:gridSpan w:val="5"/>
            <w:shd w:val="clear" w:color="auto" w:fill="E1DCB9"/>
          </w:tcPr>
          <w:p w:rsidR="00072AA8" w:rsidRPr="00CA340D" w:rsidRDefault="00072AA8" w:rsidP="005754F6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Toelichting </w:t>
            </w:r>
            <w:r>
              <w:rPr>
                <w:rFonts w:ascii="Univers" w:hAnsi="Univers" w:cs="Arial"/>
                <w:color w:val="000000"/>
                <w:sz w:val="18"/>
                <w:szCs w:val="18"/>
              </w:rPr>
              <w:t>als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 xml:space="preserve"> een werkproces niet uitgevoerd kan worden + </w:t>
            </w:r>
            <w:r>
              <w:rPr>
                <w:rFonts w:ascii="Univers" w:hAnsi="Univers" w:cs="Arial"/>
                <w:color w:val="000000"/>
                <w:sz w:val="18"/>
                <w:szCs w:val="18"/>
              </w:rPr>
              <w:t xml:space="preserve">verwijzing naar </w:t>
            </w:r>
            <w:r w:rsidRPr="000714F2">
              <w:rPr>
                <w:rFonts w:ascii="Univers" w:hAnsi="Univers" w:cs="Arial"/>
                <w:color w:val="000000"/>
                <w:sz w:val="18"/>
                <w:szCs w:val="18"/>
              </w:rPr>
              <w:t>de alternatieve opdracht</w:t>
            </w:r>
          </w:p>
        </w:tc>
      </w:tr>
      <w:tr w:rsidR="00072AA8" w:rsidRPr="00CA340D" w:rsidTr="00B6249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bottom w:w="85" w:type="dxa"/>
          </w:tblCellMar>
        </w:tblPrEx>
        <w:trPr>
          <w:trHeight w:val="178"/>
        </w:trPr>
        <w:tc>
          <w:tcPr>
            <w:tcW w:w="10180" w:type="dxa"/>
            <w:gridSpan w:val="5"/>
            <w:tcBorders>
              <w:bottom w:val="single" w:sz="12" w:space="0" w:color="000000"/>
            </w:tcBorders>
          </w:tcPr>
          <w:p w:rsidR="00072AA8" w:rsidRPr="00CA340D" w:rsidRDefault="00072AA8" w:rsidP="005754F6">
            <w:pPr>
              <w:rPr>
                <w:rFonts w:ascii="Univers" w:hAnsi="Univers" w:cs="Arial"/>
                <w:color w:val="000000"/>
                <w:sz w:val="18"/>
                <w:szCs w:val="18"/>
              </w:rPr>
            </w:pPr>
          </w:p>
        </w:tc>
      </w:tr>
    </w:tbl>
    <w:p w:rsidR="00EA35D2" w:rsidRDefault="00EA35D2">
      <w:pPr>
        <w:rPr>
          <w:rFonts w:ascii="Univers" w:hAnsi="Univers" w:cs="Arial"/>
          <w:sz w:val="18"/>
          <w:szCs w:val="18"/>
        </w:rPr>
      </w:pPr>
    </w:p>
    <w:p w:rsidR="00586DEE" w:rsidRDefault="00586DEE">
      <w:pPr>
        <w:rPr>
          <w:rFonts w:ascii="Univers" w:hAnsi="Univers" w:cs="Arial"/>
          <w:sz w:val="18"/>
          <w:szCs w:val="18"/>
        </w:rPr>
      </w:pPr>
    </w:p>
    <w:p w:rsidR="00586DEE" w:rsidRDefault="00586DEE">
      <w:pPr>
        <w:rPr>
          <w:rFonts w:ascii="Univers" w:hAnsi="Univers" w:cs="Arial"/>
          <w:sz w:val="18"/>
          <w:szCs w:val="18"/>
        </w:rPr>
      </w:pPr>
    </w:p>
    <w:p w:rsidR="00586DEE" w:rsidRDefault="00586DEE">
      <w:pPr>
        <w:rPr>
          <w:rFonts w:ascii="Univers" w:hAnsi="Univers" w:cs="Arial"/>
          <w:sz w:val="18"/>
          <w:szCs w:val="18"/>
        </w:rPr>
      </w:pPr>
    </w:p>
    <w:p w:rsidR="00586DEE" w:rsidRDefault="00586DEE">
      <w:pPr>
        <w:rPr>
          <w:rFonts w:ascii="Univers" w:hAnsi="Univers" w:cs="Arial"/>
          <w:sz w:val="18"/>
          <w:szCs w:val="18"/>
        </w:rPr>
      </w:pPr>
    </w:p>
    <w:p w:rsidR="00AF5F2E" w:rsidRPr="00114371" w:rsidRDefault="00AF5F2E">
      <w:pPr>
        <w:rPr>
          <w:rFonts w:ascii="Univers" w:hAnsi="Univers" w:cs="Arial"/>
          <w:sz w:val="18"/>
          <w:szCs w:val="18"/>
        </w:rPr>
      </w:pP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9000"/>
      </w:tblGrid>
      <w:tr w:rsidR="009A598A" w:rsidRPr="001A0F40">
        <w:tc>
          <w:tcPr>
            <w:tcW w:w="90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vAlign w:val="center"/>
          </w:tcPr>
          <w:p w:rsidR="009A598A" w:rsidRPr="001A0F40" w:rsidRDefault="009A598A" w:rsidP="00A0269B">
            <w:pPr>
              <w:rPr>
                <w:rFonts w:ascii="Univers" w:hAnsi="Univers" w:cs="Arial"/>
                <w:b/>
                <w:color w:val="000000"/>
              </w:rPr>
            </w:pPr>
            <w:r w:rsidRPr="001A0F40">
              <w:rPr>
                <w:rFonts w:ascii="Univers" w:hAnsi="Univers" w:cs="Arial"/>
              </w:rPr>
              <w:lastRenderedPageBreak/>
              <w:br w:type="page"/>
            </w:r>
            <w:r w:rsidRPr="001A0F40">
              <w:rPr>
                <w:rFonts w:ascii="Univers" w:hAnsi="Univers" w:cs="Arial"/>
                <w:b/>
              </w:rPr>
              <w:t>Akkoordverklaring leerb</w:t>
            </w:r>
            <w:r w:rsidRPr="001A0F40">
              <w:rPr>
                <w:rFonts w:ascii="Univers" w:hAnsi="Univers" w:cs="Arial"/>
                <w:b/>
                <w:color w:val="000000"/>
              </w:rPr>
              <w:t>edrijf</w:t>
            </w:r>
          </w:p>
        </w:tc>
      </w:tr>
      <w:tr w:rsidR="009A598A" w:rsidRPr="001A0F40">
        <w:tc>
          <w:tcPr>
            <w:tcW w:w="9000" w:type="dxa"/>
            <w:tcBorders>
              <w:top w:val="single" w:sz="12" w:space="0" w:color="000000"/>
            </w:tcBorders>
          </w:tcPr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Bedrijf verklaart zich akkoord met de uitvoering van de Proeve</w:t>
            </w:r>
          </w:p>
        </w:tc>
      </w:tr>
      <w:tr w:rsidR="009A598A" w:rsidRPr="001A0F40">
        <w:tc>
          <w:tcPr>
            <w:tcW w:w="9000" w:type="dxa"/>
          </w:tcPr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Naam praktijkopleider:</w:t>
            </w:r>
          </w:p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</w:p>
        </w:tc>
      </w:tr>
      <w:tr w:rsidR="009A598A" w:rsidRPr="001A0F40" w:rsidTr="001D7B4B">
        <w:trPr>
          <w:trHeight w:val="1158"/>
        </w:trPr>
        <w:tc>
          <w:tcPr>
            <w:tcW w:w="9000" w:type="dxa"/>
          </w:tcPr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Handtekening:</w:t>
            </w:r>
          </w:p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</w:p>
        </w:tc>
      </w:tr>
      <w:tr w:rsidR="009A598A" w:rsidRPr="001A0F40">
        <w:tc>
          <w:tcPr>
            <w:tcW w:w="9000" w:type="dxa"/>
            <w:tcBorders>
              <w:bottom w:val="single" w:sz="12" w:space="0" w:color="000000"/>
            </w:tcBorders>
          </w:tcPr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Datum:</w:t>
            </w:r>
          </w:p>
          <w:p w:rsidR="009A598A" w:rsidRPr="001A0F40" w:rsidRDefault="009A598A" w:rsidP="00887F6F">
            <w:pPr>
              <w:rPr>
                <w:rFonts w:ascii="Univers" w:hAnsi="Univers" w:cs="Arial"/>
                <w:color w:val="000000"/>
              </w:rPr>
            </w:pPr>
          </w:p>
        </w:tc>
      </w:tr>
      <w:tr w:rsidR="009A598A" w:rsidRPr="001A0F40">
        <w:tc>
          <w:tcPr>
            <w:tcW w:w="90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vAlign w:val="center"/>
          </w:tcPr>
          <w:p w:rsidR="009A598A" w:rsidRPr="001A0F40" w:rsidRDefault="009A598A" w:rsidP="00991DB1">
            <w:pPr>
              <w:rPr>
                <w:rFonts w:ascii="Univers" w:hAnsi="Univers" w:cs="Arial"/>
                <w:b/>
                <w:color w:val="000000"/>
              </w:rPr>
            </w:pPr>
            <w:r w:rsidRPr="001A0F40">
              <w:rPr>
                <w:rFonts w:ascii="Univers" w:hAnsi="Univers" w:cs="Arial"/>
              </w:rPr>
              <w:br w:type="page"/>
            </w:r>
            <w:r w:rsidRPr="001A0F40">
              <w:rPr>
                <w:rFonts w:ascii="Univers" w:hAnsi="Univers" w:cs="Arial"/>
                <w:b/>
              </w:rPr>
              <w:t>Akkoordverklaring student</w:t>
            </w:r>
          </w:p>
        </w:tc>
      </w:tr>
      <w:tr w:rsidR="009A598A" w:rsidRPr="001A0F40">
        <w:tc>
          <w:tcPr>
            <w:tcW w:w="9000" w:type="dxa"/>
            <w:tcBorders>
              <w:top w:val="single" w:sz="12" w:space="0" w:color="000000"/>
            </w:tcBorders>
          </w:tcPr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Student verklaart zich akkoord met de uitvoering van de Proeve</w:t>
            </w:r>
          </w:p>
        </w:tc>
      </w:tr>
      <w:tr w:rsidR="009A598A" w:rsidRPr="001A0F40">
        <w:tc>
          <w:tcPr>
            <w:tcW w:w="9000" w:type="dxa"/>
          </w:tcPr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Naam student:</w:t>
            </w:r>
          </w:p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</w:p>
        </w:tc>
      </w:tr>
      <w:tr w:rsidR="009A598A" w:rsidRPr="001A0F40">
        <w:trPr>
          <w:trHeight w:val="1041"/>
        </w:trPr>
        <w:tc>
          <w:tcPr>
            <w:tcW w:w="9000" w:type="dxa"/>
          </w:tcPr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Handtekening:</w:t>
            </w:r>
          </w:p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</w:p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</w:p>
        </w:tc>
      </w:tr>
      <w:tr w:rsidR="009A598A" w:rsidRPr="001A0F40">
        <w:tc>
          <w:tcPr>
            <w:tcW w:w="9000" w:type="dxa"/>
            <w:tcBorders>
              <w:bottom w:val="single" w:sz="12" w:space="0" w:color="000000"/>
            </w:tcBorders>
          </w:tcPr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  <w:r w:rsidRPr="001A0F40">
              <w:rPr>
                <w:rFonts w:ascii="Univers" w:hAnsi="Univers" w:cs="Arial"/>
                <w:color w:val="000000"/>
              </w:rPr>
              <w:t>Datum:</w:t>
            </w:r>
          </w:p>
          <w:p w:rsidR="009A598A" w:rsidRPr="001A0F40" w:rsidRDefault="009A598A" w:rsidP="004B247B">
            <w:pPr>
              <w:rPr>
                <w:rFonts w:ascii="Univers" w:hAnsi="Univers" w:cs="Arial"/>
                <w:color w:val="000000"/>
              </w:rPr>
            </w:pPr>
          </w:p>
        </w:tc>
      </w:tr>
    </w:tbl>
    <w:p w:rsidR="00236591" w:rsidRPr="00D47F1C" w:rsidRDefault="00236591" w:rsidP="00DF4593">
      <w:pPr>
        <w:rPr>
          <w:rFonts w:ascii="Univers" w:hAnsi="Univers" w:cs="Arial"/>
          <w:sz w:val="18"/>
          <w:szCs w:val="18"/>
        </w:rPr>
      </w:pPr>
    </w:p>
    <w:sectPr w:rsidR="00236591" w:rsidRPr="00D47F1C" w:rsidSect="00A0269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88" w:right="1474" w:bottom="1077" w:left="1474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91" w:rsidRDefault="009A0791" w:rsidP="00C0771C">
      <w:r>
        <w:separator/>
      </w:r>
    </w:p>
  </w:endnote>
  <w:endnote w:type="continuationSeparator" w:id="0">
    <w:p w:rsidR="009A0791" w:rsidRDefault="009A0791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E5" w:rsidRPr="0045110E" w:rsidRDefault="009679E5" w:rsidP="0045110E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rFonts w:ascii="Univers" w:hAnsi="Univers"/>
        <w:sz w:val="16"/>
        <w:szCs w:val="16"/>
      </w:rPr>
    </w:pPr>
    <w:r w:rsidRPr="0045110E">
      <w:rPr>
        <w:rFonts w:ascii="Univers" w:hAnsi="Univers"/>
        <w:position w:val="-4"/>
        <w:sz w:val="22"/>
        <w:szCs w:val="22"/>
      </w:rPr>
      <w:t>©</w:t>
    </w:r>
    <w:r w:rsidRPr="0045110E">
      <w:rPr>
        <w:rFonts w:ascii="Univers" w:hAnsi="Univers"/>
        <w:sz w:val="16"/>
        <w:szCs w:val="16"/>
      </w:rPr>
      <w:t xml:space="preserve">  </w:t>
    </w:r>
    <w:r w:rsidR="00FA169C">
      <w:rPr>
        <w:rFonts w:ascii="Univers" w:hAnsi="Univers"/>
        <w:sz w:val="16"/>
        <w:szCs w:val="16"/>
      </w:rPr>
      <w:t xml:space="preserve">Ontwikkeld i.s.m. </w:t>
    </w:r>
    <w:r w:rsidRPr="0045110E">
      <w:rPr>
        <w:rFonts w:ascii="Univers" w:hAnsi="Univers"/>
        <w:sz w:val="16"/>
        <w:szCs w:val="16"/>
      </w:rPr>
      <w:t xml:space="preserve">ZH &amp; GO  -  </w:t>
    </w:r>
    <w:r w:rsidRPr="0045110E">
      <w:rPr>
        <w:rFonts w:ascii="Univers" w:hAnsi="Univers"/>
        <w:sz w:val="16"/>
        <w:szCs w:val="16"/>
      </w:rPr>
      <w:fldChar w:fldCharType="begin"/>
    </w:r>
    <w:r w:rsidRPr="0045110E">
      <w:rPr>
        <w:rFonts w:ascii="Univers" w:hAnsi="Univers"/>
        <w:sz w:val="16"/>
        <w:szCs w:val="16"/>
      </w:rPr>
      <w:instrText xml:space="preserve"> FILENAME </w:instrText>
    </w:r>
    <w:r w:rsidRPr="0045110E">
      <w:rPr>
        <w:rFonts w:ascii="Univers" w:hAnsi="Univers"/>
        <w:sz w:val="16"/>
        <w:szCs w:val="16"/>
      </w:rPr>
      <w:fldChar w:fldCharType="separate"/>
    </w:r>
    <w:r>
      <w:rPr>
        <w:rFonts w:ascii="Univers" w:hAnsi="Univers"/>
        <w:noProof/>
        <w:sz w:val="16"/>
        <w:szCs w:val="16"/>
      </w:rPr>
      <w:t>Formulier opdracht PvB  -  v2</w:t>
    </w:r>
    <w:r w:rsidR="00000B82">
      <w:rPr>
        <w:rFonts w:ascii="Univers" w:hAnsi="Univers"/>
        <w:noProof/>
        <w:sz w:val="16"/>
        <w:szCs w:val="16"/>
      </w:rPr>
      <w:t>7</w:t>
    </w:r>
    <w:r>
      <w:rPr>
        <w:rFonts w:ascii="Univers" w:hAnsi="Univers"/>
        <w:noProof/>
        <w:sz w:val="16"/>
        <w:szCs w:val="16"/>
      </w:rPr>
      <w:t>-05-2013</w:t>
    </w:r>
    <w:r w:rsidRPr="0045110E">
      <w:rPr>
        <w:rFonts w:ascii="Univers" w:hAnsi="Univers"/>
        <w:sz w:val="16"/>
        <w:szCs w:val="16"/>
      </w:rPr>
      <w:fldChar w:fldCharType="end"/>
    </w:r>
    <w:r w:rsidRPr="0045110E">
      <w:rPr>
        <w:rFonts w:ascii="Univers" w:hAnsi="Univers"/>
        <w:sz w:val="16"/>
        <w:szCs w:val="16"/>
      </w:rPr>
      <w:tab/>
    </w:r>
    <w:r w:rsidRPr="0045110E">
      <w:rPr>
        <w:rFonts w:ascii="Univers" w:hAnsi="Univers"/>
        <w:sz w:val="14"/>
        <w:szCs w:val="14"/>
      </w:rPr>
      <w:t xml:space="preserve"> PAGINA</w:t>
    </w:r>
    <w:r w:rsidRPr="0045110E">
      <w:rPr>
        <w:rFonts w:ascii="Univers" w:hAnsi="Univers"/>
      </w:rPr>
      <w:t xml:space="preserve"> </w:t>
    </w:r>
    <w:r w:rsidRPr="0045110E">
      <w:rPr>
        <w:rFonts w:ascii="Univers" w:hAnsi="Univers"/>
        <w:sz w:val="18"/>
        <w:szCs w:val="18"/>
      </w:rPr>
      <w:fldChar w:fldCharType="begin"/>
    </w:r>
    <w:r w:rsidRPr="0045110E">
      <w:rPr>
        <w:rFonts w:ascii="Univers" w:hAnsi="Univers"/>
        <w:sz w:val="18"/>
        <w:szCs w:val="18"/>
      </w:rPr>
      <w:instrText xml:space="preserve"> PAGE </w:instrText>
    </w:r>
    <w:r w:rsidRPr="0045110E">
      <w:rPr>
        <w:rFonts w:ascii="Univers" w:hAnsi="Univers"/>
        <w:sz w:val="18"/>
        <w:szCs w:val="18"/>
      </w:rPr>
      <w:fldChar w:fldCharType="separate"/>
    </w:r>
    <w:r w:rsidR="00B62490">
      <w:rPr>
        <w:rFonts w:ascii="Univers" w:hAnsi="Univers"/>
        <w:noProof/>
        <w:sz w:val="18"/>
        <w:szCs w:val="18"/>
      </w:rPr>
      <w:t>3</w:t>
    </w:r>
    <w:r w:rsidRPr="0045110E">
      <w:rPr>
        <w:rFonts w:ascii="Univers" w:hAnsi="Univers"/>
        <w:sz w:val="18"/>
        <w:szCs w:val="18"/>
      </w:rPr>
      <w:fldChar w:fldCharType="end"/>
    </w:r>
    <w:r w:rsidRPr="0045110E">
      <w:rPr>
        <w:rFonts w:ascii="Univers" w:hAnsi="Univers"/>
        <w:sz w:val="14"/>
        <w:szCs w:val="14"/>
      </w:rPr>
      <w:t xml:space="preserve"> VAN</w:t>
    </w:r>
    <w:r w:rsidRPr="0045110E">
      <w:rPr>
        <w:rFonts w:ascii="Univers" w:hAnsi="Univers"/>
      </w:rPr>
      <w:t xml:space="preserve"> </w:t>
    </w:r>
    <w:r w:rsidRPr="0045110E">
      <w:rPr>
        <w:rFonts w:ascii="Univers" w:hAnsi="Univers"/>
        <w:sz w:val="18"/>
        <w:szCs w:val="18"/>
      </w:rPr>
      <w:fldChar w:fldCharType="begin"/>
    </w:r>
    <w:r w:rsidRPr="0045110E">
      <w:rPr>
        <w:rFonts w:ascii="Univers" w:hAnsi="Univers"/>
        <w:sz w:val="18"/>
        <w:szCs w:val="18"/>
      </w:rPr>
      <w:instrText xml:space="preserve"> NUMPAGES </w:instrText>
    </w:r>
    <w:r w:rsidRPr="0045110E">
      <w:rPr>
        <w:rFonts w:ascii="Univers" w:hAnsi="Univers"/>
        <w:sz w:val="18"/>
        <w:szCs w:val="18"/>
      </w:rPr>
      <w:fldChar w:fldCharType="separate"/>
    </w:r>
    <w:r w:rsidR="00B62490">
      <w:rPr>
        <w:rFonts w:ascii="Univers" w:hAnsi="Univers"/>
        <w:noProof/>
        <w:sz w:val="18"/>
        <w:szCs w:val="18"/>
      </w:rPr>
      <w:t>5</w:t>
    </w:r>
    <w:r w:rsidRPr="0045110E">
      <w:rPr>
        <w:rFonts w:ascii="Univers" w:hAnsi="Univers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E5" w:rsidRPr="0045110E" w:rsidRDefault="009679E5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rFonts w:ascii="Univers" w:hAnsi="Univers"/>
        <w:sz w:val="16"/>
        <w:szCs w:val="16"/>
      </w:rPr>
    </w:pPr>
    <w:r w:rsidRPr="0045110E">
      <w:rPr>
        <w:rFonts w:ascii="Univers" w:hAnsi="Univers"/>
        <w:position w:val="-4"/>
        <w:sz w:val="22"/>
        <w:szCs w:val="22"/>
      </w:rPr>
      <w:t>©</w:t>
    </w:r>
    <w:r w:rsidRPr="0045110E">
      <w:rPr>
        <w:rFonts w:ascii="Univers" w:hAnsi="Univers"/>
        <w:sz w:val="16"/>
        <w:szCs w:val="16"/>
      </w:rPr>
      <w:t xml:space="preserve">  </w:t>
    </w:r>
    <w:r w:rsidR="00FA169C">
      <w:rPr>
        <w:rFonts w:ascii="Univers" w:hAnsi="Univers"/>
        <w:sz w:val="16"/>
        <w:szCs w:val="16"/>
      </w:rPr>
      <w:t xml:space="preserve">Ontwikkeld i.s.m. </w:t>
    </w:r>
    <w:r w:rsidRPr="0045110E">
      <w:rPr>
        <w:rFonts w:ascii="Univers" w:hAnsi="Univers"/>
        <w:sz w:val="16"/>
        <w:szCs w:val="16"/>
      </w:rPr>
      <w:t xml:space="preserve">ZH &amp; GO  -  </w:t>
    </w:r>
    <w:r w:rsidRPr="0045110E">
      <w:rPr>
        <w:rFonts w:ascii="Univers" w:hAnsi="Univers"/>
        <w:sz w:val="16"/>
        <w:szCs w:val="16"/>
      </w:rPr>
      <w:fldChar w:fldCharType="begin"/>
    </w:r>
    <w:r w:rsidRPr="0045110E">
      <w:rPr>
        <w:rFonts w:ascii="Univers" w:hAnsi="Univers"/>
        <w:sz w:val="16"/>
        <w:szCs w:val="16"/>
      </w:rPr>
      <w:instrText xml:space="preserve"> FILENAME </w:instrText>
    </w:r>
    <w:r w:rsidRPr="0045110E">
      <w:rPr>
        <w:rFonts w:ascii="Univers" w:hAnsi="Univers"/>
        <w:sz w:val="16"/>
        <w:szCs w:val="16"/>
      </w:rPr>
      <w:fldChar w:fldCharType="separate"/>
    </w:r>
    <w:r w:rsidR="00935538">
      <w:rPr>
        <w:rFonts w:ascii="Univers" w:hAnsi="Univers"/>
        <w:noProof/>
        <w:sz w:val="16"/>
        <w:szCs w:val="16"/>
      </w:rPr>
      <w:t xml:space="preserve">Formulier opdracht PvB  </w:t>
    </w:r>
    <w:r>
      <w:rPr>
        <w:rFonts w:ascii="Univers" w:hAnsi="Univers"/>
        <w:noProof/>
        <w:sz w:val="16"/>
        <w:szCs w:val="16"/>
      </w:rPr>
      <w:t>v27-05-2013</w:t>
    </w:r>
    <w:r w:rsidRPr="0045110E">
      <w:rPr>
        <w:rFonts w:ascii="Univers" w:hAnsi="Univers"/>
        <w:sz w:val="16"/>
        <w:szCs w:val="16"/>
      </w:rPr>
      <w:fldChar w:fldCharType="end"/>
    </w:r>
    <w:r w:rsidRPr="0045110E">
      <w:rPr>
        <w:rFonts w:ascii="Univers" w:hAnsi="Univers"/>
        <w:sz w:val="16"/>
        <w:szCs w:val="16"/>
      </w:rPr>
      <w:tab/>
    </w:r>
    <w:r w:rsidRPr="0045110E">
      <w:rPr>
        <w:rFonts w:ascii="Univers" w:hAnsi="Univers"/>
        <w:sz w:val="14"/>
        <w:szCs w:val="14"/>
      </w:rPr>
      <w:t xml:space="preserve"> PAGINA</w:t>
    </w:r>
    <w:r w:rsidRPr="0045110E">
      <w:rPr>
        <w:rFonts w:ascii="Univers" w:hAnsi="Univers"/>
      </w:rPr>
      <w:t xml:space="preserve"> </w:t>
    </w:r>
    <w:r w:rsidRPr="0045110E">
      <w:rPr>
        <w:rFonts w:ascii="Univers" w:hAnsi="Univers"/>
        <w:sz w:val="18"/>
        <w:szCs w:val="18"/>
      </w:rPr>
      <w:fldChar w:fldCharType="begin"/>
    </w:r>
    <w:r w:rsidRPr="0045110E">
      <w:rPr>
        <w:rFonts w:ascii="Univers" w:hAnsi="Univers"/>
        <w:sz w:val="18"/>
        <w:szCs w:val="18"/>
      </w:rPr>
      <w:instrText xml:space="preserve"> PAGE </w:instrText>
    </w:r>
    <w:r w:rsidRPr="0045110E">
      <w:rPr>
        <w:rFonts w:ascii="Univers" w:hAnsi="Univers"/>
        <w:sz w:val="18"/>
        <w:szCs w:val="18"/>
      </w:rPr>
      <w:fldChar w:fldCharType="separate"/>
    </w:r>
    <w:r w:rsidR="00B62490">
      <w:rPr>
        <w:rFonts w:ascii="Univers" w:hAnsi="Univers"/>
        <w:noProof/>
        <w:sz w:val="18"/>
        <w:szCs w:val="18"/>
      </w:rPr>
      <w:t>1</w:t>
    </w:r>
    <w:r w:rsidRPr="0045110E">
      <w:rPr>
        <w:rFonts w:ascii="Univers" w:hAnsi="Univers"/>
        <w:sz w:val="18"/>
        <w:szCs w:val="18"/>
      </w:rPr>
      <w:fldChar w:fldCharType="end"/>
    </w:r>
    <w:r w:rsidRPr="0045110E">
      <w:rPr>
        <w:rFonts w:ascii="Univers" w:hAnsi="Univers"/>
        <w:sz w:val="14"/>
        <w:szCs w:val="14"/>
      </w:rPr>
      <w:t xml:space="preserve"> VAN</w:t>
    </w:r>
    <w:r w:rsidRPr="0045110E">
      <w:rPr>
        <w:rFonts w:ascii="Univers" w:hAnsi="Univers"/>
      </w:rPr>
      <w:t xml:space="preserve"> </w:t>
    </w:r>
    <w:r w:rsidRPr="0045110E">
      <w:rPr>
        <w:rFonts w:ascii="Univers" w:hAnsi="Univers"/>
        <w:sz w:val="18"/>
        <w:szCs w:val="18"/>
      </w:rPr>
      <w:fldChar w:fldCharType="begin"/>
    </w:r>
    <w:r w:rsidRPr="0045110E">
      <w:rPr>
        <w:rFonts w:ascii="Univers" w:hAnsi="Univers"/>
        <w:sz w:val="18"/>
        <w:szCs w:val="18"/>
      </w:rPr>
      <w:instrText xml:space="preserve"> NUMPAGES </w:instrText>
    </w:r>
    <w:r w:rsidRPr="0045110E">
      <w:rPr>
        <w:rFonts w:ascii="Univers" w:hAnsi="Univers"/>
        <w:sz w:val="18"/>
        <w:szCs w:val="18"/>
      </w:rPr>
      <w:fldChar w:fldCharType="separate"/>
    </w:r>
    <w:r w:rsidR="00B62490">
      <w:rPr>
        <w:rFonts w:ascii="Univers" w:hAnsi="Univers"/>
        <w:noProof/>
        <w:sz w:val="18"/>
        <w:szCs w:val="18"/>
      </w:rPr>
      <w:t>5</w:t>
    </w:r>
    <w:r w:rsidRPr="0045110E">
      <w:rPr>
        <w:rFonts w:ascii="Univers" w:hAnsi="Univer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91" w:rsidRDefault="009A0791" w:rsidP="00C0771C">
      <w:r>
        <w:separator/>
      </w:r>
    </w:p>
  </w:footnote>
  <w:footnote w:type="continuationSeparator" w:id="0">
    <w:p w:rsidR="009A0791" w:rsidRDefault="009A0791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E5" w:rsidRDefault="009679E5">
    <w:pPr>
      <w:pStyle w:val="Koptekst"/>
    </w:pPr>
    <w:r>
      <w:tab/>
    </w:r>
    <w:r>
      <w:tab/>
    </w:r>
    <w:r w:rsidRPr="009679E5">
      <w:rPr>
        <w:noProof/>
        <w:lang w:eastAsia="nl-NL"/>
      </w:rPr>
      <w:drawing>
        <wp:inline distT="0" distB="0" distL="0" distR="0" wp14:anchorId="05DBB826" wp14:editId="59343F3A">
          <wp:extent cx="1173480" cy="525194"/>
          <wp:effectExtent l="19050" t="0" r="7620" b="0"/>
          <wp:docPr id="4" name="Afbeelding 1" descr="logo_roc_40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logo_roc_40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597" cy="5270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E5" w:rsidRPr="00C5749E" w:rsidRDefault="009D51A1">
    <w:pPr>
      <w:pStyle w:val="Koptekst"/>
      <w:rPr>
        <w:rFonts w:ascii="Univers" w:hAnsi="Univers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6A8177" wp14:editId="44F59390">
              <wp:simplePos x="0" y="0"/>
              <wp:positionH relativeFrom="column">
                <wp:posOffset>949960</wp:posOffset>
              </wp:positionH>
              <wp:positionV relativeFrom="paragraph">
                <wp:posOffset>690880</wp:posOffset>
              </wp:positionV>
              <wp:extent cx="3619500" cy="311785"/>
              <wp:effectExtent l="0" t="0" r="2540" b="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9E5" w:rsidRPr="00DD056E" w:rsidRDefault="00893AA0" w:rsidP="0012445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2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6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 w:rsidR="009679E5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-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1</w:t>
                          </w:r>
                          <w:r w:rsidR="009679E5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- </w:t>
                          </w:r>
                          <w:r w:rsidR="009679E5" w:rsidRPr="00DD056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2 0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1</w:t>
                          </w:r>
                          <w:r w:rsidR="00FB7B27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5</w:t>
                          </w:r>
                          <w:r w:rsidR="009679E5" w:rsidRPr="00DD056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 - 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2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6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–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6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-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</w:t>
                          </w:r>
                          <w:r w:rsidR="009679E5" w:rsidRPr="00DD056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>2 0</w:t>
                          </w:r>
                          <w:r w:rsidR="00025E3E">
                            <w:rPr>
                              <w:rFonts w:ascii="Trebuchet MS" w:hAnsi="Trebuchet MS"/>
                              <w:color w:val="999999"/>
                              <w:sz w:val="28"/>
                              <w:szCs w:val="28"/>
                            </w:rPr>
                            <w:t xml:space="preserve"> 1 5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74.8pt;margin-top:54.4pt;width:28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6zrQIAAKo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" filled="f" stroked="f">
              <v:textbox inset="0,0,0,0">
                <w:txbxContent>
                  <w:p w:rsidR="009679E5" w:rsidRPr="00DD056E" w:rsidRDefault="00893AA0" w:rsidP="0012445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2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6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 w:rsidR="009679E5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-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1</w:t>
                    </w:r>
                    <w:r w:rsidR="009679E5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- </w:t>
                    </w:r>
                    <w:r w:rsidR="009679E5" w:rsidRPr="00DD056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2 0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1</w:t>
                    </w:r>
                    <w:r w:rsidR="00FB7B27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5</w:t>
                    </w:r>
                    <w:r w:rsidR="009679E5" w:rsidRPr="00DD056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 - 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2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6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6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-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</w:t>
                    </w:r>
                    <w:r w:rsidR="009679E5" w:rsidRPr="00DD056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>2 0</w:t>
                    </w:r>
                    <w:r w:rsidR="00025E3E">
                      <w:rPr>
                        <w:rFonts w:ascii="Trebuchet MS" w:hAnsi="Trebuchet MS"/>
                        <w:color w:val="999999"/>
                        <w:sz w:val="28"/>
                        <w:szCs w:val="28"/>
                      </w:rPr>
                      <w:t xml:space="preserve"> 1 5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AD348" wp14:editId="31F82E13">
              <wp:simplePos x="0" y="0"/>
              <wp:positionH relativeFrom="column">
                <wp:posOffset>1068705</wp:posOffset>
              </wp:positionH>
              <wp:positionV relativeFrom="page">
                <wp:posOffset>551180</wp:posOffset>
              </wp:positionV>
              <wp:extent cx="3324860" cy="571500"/>
              <wp:effectExtent l="1905" t="0" r="0" b="127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86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9E5" w:rsidRPr="00AB5184" w:rsidRDefault="009679E5" w:rsidP="0012445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Formulier </w:t>
                          </w:r>
                          <w:r w:rsidR="00FB7B27">
                            <w:rPr>
                              <w:sz w:val="32"/>
                              <w:szCs w:val="32"/>
                            </w:rPr>
                            <w:t>opdracht</w:t>
                          </w:r>
                        </w:p>
                        <w:p w:rsidR="009679E5" w:rsidRPr="00AB5184" w:rsidRDefault="00FB7B27" w:rsidP="0012445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Proeve van Bekwaamheid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84.15pt;margin-top:43.4pt;width:261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" stroked="f">
              <v:textbox inset="0,0,0,0">
                <w:txbxContent>
                  <w:p w:rsidR="009679E5" w:rsidRPr="00AB5184" w:rsidRDefault="009679E5" w:rsidP="0012445F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Formulier </w:t>
                    </w:r>
                    <w:r w:rsidR="00FB7B27">
                      <w:rPr>
                        <w:sz w:val="32"/>
                        <w:szCs w:val="32"/>
                      </w:rPr>
                      <w:t>opdracht</w:t>
                    </w:r>
                  </w:p>
                  <w:p w:rsidR="009679E5" w:rsidRPr="00AB5184" w:rsidRDefault="00FB7B27" w:rsidP="0012445F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Proeve van Bekwaamheid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9679E5">
      <w:rPr>
        <w:rFonts w:ascii="Univers" w:hAnsi="Univers"/>
      </w:rPr>
      <w:tab/>
    </w:r>
    <w:r w:rsidR="009679E5">
      <w:rPr>
        <w:rFonts w:ascii="Univers" w:hAnsi="Univers"/>
      </w:rPr>
      <w:tab/>
    </w:r>
    <w:r w:rsidR="009679E5" w:rsidRPr="009679E5">
      <w:rPr>
        <w:rFonts w:ascii="Univers" w:hAnsi="Univers"/>
        <w:noProof/>
        <w:lang w:eastAsia="nl-NL"/>
      </w:rPr>
      <w:drawing>
        <wp:inline distT="0" distB="0" distL="0" distR="0" wp14:anchorId="190C5C3B" wp14:editId="0A3B084C">
          <wp:extent cx="1173480" cy="525194"/>
          <wp:effectExtent l="19050" t="0" r="7620" b="0"/>
          <wp:docPr id="2" name="Afbeelding 1" descr="logo_roc_40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logo_roc_40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597" cy="5270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679E5">
      <w:rPr>
        <w:rFonts w:ascii="Univers" w:hAnsi="Univer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BF0"/>
    <w:multiLevelType w:val="hybridMultilevel"/>
    <w:tmpl w:val="018239C8"/>
    <w:lvl w:ilvl="0" w:tplc="909E84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BCD"/>
    <w:multiLevelType w:val="multilevel"/>
    <w:tmpl w:val="9C62DAF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E4B09DA"/>
    <w:multiLevelType w:val="hybridMultilevel"/>
    <w:tmpl w:val="2068B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92D52"/>
    <w:multiLevelType w:val="hybridMultilevel"/>
    <w:tmpl w:val="15B4073E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01FD5"/>
    <w:multiLevelType w:val="hybridMultilevel"/>
    <w:tmpl w:val="12CA51CA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E67E3"/>
    <w:multiLevelType w:val="hybridMultilevel"/>
    <w:tmpl w:val="8728A7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B6640"/>
    <w:multiLevelType w:val="hybridMultilevel"/>
    <w:tmpl w:val="4176C80A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1B31550F"/>
    <w:multiLevelType w:val="hybridMultilevel"/>
    <w:tmpl w:val="CB0AE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F1920"/>
    <w:multiLevelType w:val="hybridMultilevel"/>
    <w:tmpl w:val="AD22A0CC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C43500"/>
    <w:multiLevelType w:val="hybridMultilevel"/>
    <w:tmpl w:val="F5788736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9C469C"/>
    <w:multiLevelType w:val="hybridMultilevel"/>
    <w:tmpl w:val="3DF08A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C6991"/>
    <w:multiLevelType w:val="hybridMultilevel"/>
    <w:tmpl w:val="B9C8CD86"/>
    <w:lvl w:ilvl="0" w:tplc="4056820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53647"/>
    <w:multiLevelType w:val="multilevel"/>
    <w:tmpl w:val="2418342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F800B13"/>
    <w:multiLevelType w:val="hybridMultilevel"/>
    <w:tmpl w:val="ED5CA5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A7403"/>
    <w:multiLevelType w:val="hybridMultilevel"/>
    <w:tmpl w:val="B77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91B7F"/>
    <w:multiLevelType w:val="hybridMultilevel"/>
    <w:tmpl w:val="09D22B04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4637ED3"/>
    <w:multiLevelType w:val="hybridMultilevel"/>
    <w:tmpl w:val="B1F48E7C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D0405D"/>
    <w:multiLevelType w:val="hybridMultilevel"/>
    <w:tmpl w:val="3EE418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33B17"/>
    <w:multiLevelType w:val="hybridMultilevel"/>
    <w:tmpl w:val="255A3B5A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F14DC1"/>
    <w:multiLevelType w:val="hybridMultilevel"/>
    <w:tmpl w:val="62AE3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06DE4"/>
    <w:multiLevelType w:val="hybridMultilevel"/>
    <w:tmpl w:val="EC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4428B"/>
    <w:multiLevelType w:val="hybridMultilevel"/>
    <w:tmpl w:val="33B06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7002D"/>
    <w:multiLevelType w:val="hybridMultilevel"/>
    <w:tmpl w:val="FBC42B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04CDC"/>
    <w:multiLevelType w:val="hybridMultilevel"/>
    <w:tmpl w:val="B822A618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A1552F"/>
    <w:multiLevelType w:val="hybridMultilevel"/>
    <w:tmpl w:val="B49EC8A0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823B9A"/>
    <w:multiLevelType w:val="hybridMultilevel"/>
    <w:tmpl w:val="6622B9C8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2B63C4"/>
    <w:multiLevelType w:val="hybridMultilevel"/>
    <w:tmpl w:val="5A5A9F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300EA"/>
    <w:multiLevelType w:val="hybridMultilevel"/>
    <w:tmpl w:val="467EA162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7D43DF"/>
    <w:multiLevelType w:val="hybridMultilevel"/>
    <w:tmpl w:val="F4FE4820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19"/>
  </w:num>
  <w:num w:numId="6">
    <w:abstractNumId w:val="1"/>
  </w:num>
  <w:num w:numId="7">
    <w:abstractNumId w:val="12"/>
  </w:num>
  <w:num w:numId="8">
    <w:abstractNumId w:val="4"/>
  </w:num>
  <w:num w:numId="9">
    <w:abstractNumId w:val="8"/>
  </w:num>
  <w:num w:numId="10">
    <w:abstractNumId w:val="16"/>
  </w:num>
  <w:num w:numId="11">
    <w:abstractNumId w:val="3"/>
  </w:num>
  <w:num w:numId="12">
    <w:abstractNumId w:val="9"/>
  </w:num>
  <w:num w:numId="13">
    <w:abstractNumId w:val="24"/>
  </w:num>
  <w:num w:numId="14">
    <w:abstractNumId w:val="27"/>
  </w:num>
  <w:num w:numId="15">
    <w:abstractNumId w:val="25"/>
  </w:num>
  <w:num w:numId="16">
    <w:abstractNumId w:val="18"/>
  </w:num>
  <w:num w:numId="17">
    <w:abstractNumId w:val="28"/>
  </w:num>
  <w:num w:numId="18">
    <w:abstractNumId w:val="23"/>
  </w:num>
  <w:num w:numId="19">
    <w:abstractNumId w:val="22"/>
  </w:num>
  <w:num w:numId="20">
    <w:abstractNumId w:val="17"/>
  </w:num>
  <w:num w:numId="21">
    <w:abstractNumId w:val="20"/>
  </w:num>
  <w:num w:numId="22">
    <w:abstractNumId w:val="6"/>
  </w:num>
  <w:num w:numId="23">
    <w:abstractNumId w:val="13"/>
  </w:num>
  <w:num w:numId="24">
    <w:abstractNumId w:val="15"/>
  </w:num>
  <w:num w:numId="25">
    <w:abstractNumId w:val="14"/>
  </w:num>
  <w:num w:numId="26">
    <w:abstractNumId w:val="21"/>
  </w:num>
  <w:num w:numId="27">
    <w:abstractNumId w:val="2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51"/>
    <w:rsid w:val="00000ADB"/>
    <w:rsid w:val="00000B82"/>
    <w:rsid w:val="000034DC"/>
    <w:rsid w:val="00004127"/>
    <w:rsid w:val="0001223B"/>
    <w:rsid w:val="00017E0E"/>
    <w:rsid w:val="00020D7F"/>
    <w:rsid w:val="00023465"/>
    <w:rsid w:val="000244E9"/>
    <w:rsid w:val="00025C31"/>
    <w:rsid w:val="00025E3E"/>
    <w:rsid w:val="00026D50"/>
    <w:rsid w:val="000272BC"/>
    <w:rsid w:val="00032095"/>
    <w:rsid w:val="00037723"/>
    <w:rsid w:val="00037C2A"/>
    <w:rsid w:val="000404E4"/>
    <w:rsid w:val="00044F54"/>
    <w:rsid w:val="000502F0"/>
    <w:rsid w:val="00055A3A"/>
    <w:rsid w:val="000564F2"/>
    <w:rsid w:val="00060A94"/>
    <w:rsid w:val="00060FBA"/>
    <w:rsid w:val="0006107C"/>
    <w:rsid w:val="00061BF6"/>
    <w:rsid w:val="00063AAC"/>
    <w:rsid w:val="00064828"/>
    <w:rsid w:val="0006746B"/>
    <w:rsid w:val="000714F2"/>
    <w:rsid w:val="00072AA8"/>
    <w:rsid w:val="0007355C"/>
    <w:rsid w:val="00075B8D"/>
    <w:rsid w:val="00091BFF"/>
    <w:rsid w:val="0009261D"/>
    <w:rsid w:val="000952C9"/>
    <w:rsid w:val="000A12AA"/>
    <w:rsid w:val="000A1A93"/>
    <w:rsid w:val="000A4A7C"/>
    <w:rsid w:val="000B7BEB"/>
    <w:rsid w:val="000C245B"/>
    <w:rsid w:val="000C6FDE"/>
    <w:rsid w:val="000D1AAA"/>
    <w:rsid w:val="000D7D21"/>
    <w:rsid w:val="000E37B4"/>
    <w:rsid w:val="000E3E8A"/>
    <w:rsid w:val="000E4D85"/>
    <w:rsid w:val="000E6621"/>
    <w:rsid w:val="000E7259"/>
    <w:rsid w:val="000F1C64"/>
    <w:rsid w:val="000F37B3"/>
    <w:rsid w:val="000F7559"/>
    <w:rsid w:val="0010283C"/>
    <w:rsid w:val="00104CF7"/>
    <w:rsid w:val="00106612"/>
    <w:rsid w:val="00106A11"/>
    <w:rsid w:val="00111A82"/>
    <w:rsid w:val="00113741"/>
    <w:rsid w:val="001138FB"/>
    <w:rsid w:val="00114371"/>
    <w:rsid w:val="001175D2"/>
    <w:rsid w:val="0012445F"/>
    <w:rsid w:val="00127A2F"/>
    <w:rsid w:val="00127BF5"/>
    <w:rsid w:val="001322E6"/>
    <w:rsid w:val="0014017B"/>
    <w:rsid w:val="00143877"/>
    <w:rsid w:val="00144016"/>
    <w:rsid w:val="00144E1A"/>
    <w:rsid w:val="00152785"/>
    <w:rsid w:val="00153473"/>
    <w:rsid w:val="0015553E"/>
    <w:rsid w:val="001563C2"/>
    <w:rsid w:val="001618C3"/>
    <w:rsid w:val="00163325"/>
    <w:rsid w:val="0017105F"/>
    <w:rsid w:val="00172F0B"/>
    <w:rsid w:val="0017602C"/>
    <w:rsid w:val="00190888"/>
    <w:rsid w:val="00191CA5"/>
    <w:rsid w:val="00191D08"/>
    <w:rsid w:val="00193040"/>
    <w:rsid w:val="001A0DFF"/>
    <w:rsid w:val="001A0F40"/>
    <w:rsid w:val="001A1782"/>
    <w:rsid w:val="001A18B3"/>
    <w:rsid w:val="001A42F6"/>
    <w:rsid w:val="001A5623"/>
    <w:rsid w:val="001C1867"/>
    <w:rsid w:val="001D07FA"/>
    <w:rsid w:val="001D2360"/>
    <w:rsid w:val="001D4AF1"/>
    <w:rsid w:val="001D7B4B"/>
    <w:rsid w:val="001E3F5A"/>
    <w:rsid w:val="001E4140"/>
    <w:rsid w:val="001E4415"/>
    <w:rsid w:val="001E59EC"/>
    <w:rsid w:val="001F23F0"/>
    <w:rsid w:val="001F3D2C"/>
    <w:rsid w:val="001F3D9D"/>
    <w:rsid w:val="001F44EA"/>
    <w:rsid w:val="001F7B3C"/>
    <w:rsid w:val="002039DE"/>
    <w:rsid w:val="00204ED1"/>
    <w:rsid w:val="002060E7"/>
    <w:rsid w:val="00211BA9"/>
    <w:rsid w:val="00212E46"/>
    <w:rsid w:val="0022599B"/>
    <w:rsid w:val="00226B6D"/>
    <w:rsid w:val="0023151F"/>
    <w:rsid w:val="00236591"/>
    <w:rsid w:val="002368D6"/>
    <w:rsid w:val="002416A8"/>
    <w:rsid w:val="00242031"/>
    <w:rsid w:val="002423FD"/>
    <w:rsid w:val="0024245B"/>
    <w:rsid w:val="00247C55"/>
    <w:rsid w:val="002517E0"/>
    <w:rsid w:val="00255409"/>
    <w:rsid w:val="002614F2"/>
    <w:rsid w:val="00267DF9"/>
    <w:rsid w:val="0027014A"/>
    <w:rsid w:val="00272734"/>
    <w:rsid w:val="00272B50"/>
    <w:rsid w:val="00274B13"/>
    <w:rsid w:val="00277287"/>
    <w:rsid w:val="00281C24"/>
    <w:rsid w:val="0028538E"/>
    <w:rsid w:val="002945CD"/>
    <w:rsid w:val="0029753A"/>
    <w:rsid w:val="002A5186"/>
    <w:rsid w:val="002A6751"/>
    <w:rsid w:val="002A6AE4"/>
    <w:rsid w:val="002A7036"/>
    <w:rsid w:val="002A7445"/>
    <w:rsid w:val="002B019A"/>
    <w:rsid w:val="002B029E"/>
    <w:rsid w:val="002B0FAE"/>
    <w:rsid w:val="002B3D2B"/>
    <w:rsid w:val="002B5209"/>
    <w:rsid w:val="002B6C5C"/>
    <w:rsid w:val="002C0710"/>
    <w:rsid w:val="002C1390"/>
    <w:rsid w:val="002C16D2"/>
    <w:rsid w:val="002C416C"/>
    <w:rsid w:val="002C56B8"/>
    <w:rsid w:val="002C5896"/>
    <w:rsid w:val="002C5D06"/>
    <w:rsid w:val="002C6CAE"/>
    <w:rsid w:val="002C7C04"/>
    <w:rsid w:val="002D052C"/>
    <w:rsid w:val="002D1FD5"/>
    <w:rsid w:val="002D6A33"/>
    <w:rsid w:val="002D7324"/>
    <w:rsid w:val="002E0D56"/>
    <w:rsid w:val="002E26EF"/>
    <w:rsid w:val="002E2E35"/>
    <w:rsid w:val="002E36CE"/>
    <w:rsid w:val="002E380D"/>
    <w:rsid w:val="002E55BA"/>
    <w:rsid w:val="002E5BE8"/>
    <w:rsid w:val="002E66F7"/>
    <w:rsid w:val="002F3151"/>
    <w:rsid w:val="002F43E0"/>
    <w:rsid w:val="002F6F5C"/>
    <w:rsid w:val="002F7698"/>
    <w:rsid w:val="0030333A"/>
    <w:rsid w:val="003037D5"/>
    <w:rsid w:val="00304EEE"/>
    <w:rsid w:val="00307602"/>
    <w:rsid w:val="00313C32"/>
    <w:rsid w:val="00317189"/>
    <w:rsid w:val="00320B49"/>
    <w:rsid w:val="00320B66"/>
    <w:rsid w:val="003222AF"/>
    <w:rsid w:val="00331B96"/>
    <w:rsid w:val="003429B9"/>
    <w:rsid w:val="0034451F"/>
    <w:rsid w:val="00344C23"/>
    <w:rsid w:val="0034572F"/>
    <w:rsid w:val="00345B23"/>
    <w:rsid w:val="00346B1E"/>
    <w:rsid w:val="003524FF"/>
    <w:rsid w:val="00352899"/>
    <w:rsid w:val="00352FED"/>
    <w:rsid w:val="00356ECC"/>
    <w:rsid w:val="00362548"/>
    <w:rsid w:val="003630C4"/>
    <w:rsid w:val="00371B73"/>
    <w:rsid w:val="003734A2"/>
    <w:rsid w:val="003736A9"/>
    <w:rsid w:val="00375121"/>
    <w:rsid w:val="00380FF4"/>
    <w:rsid w:val="0038243D"/>
    <w:rsid w:val="003866E7"/>
    <w:rsid w:val="00390039"/>
    <w:rsid w:val="00393B7B"/>
    <w:rsid w:val="0039625F"/>
    <w:rsid w:val="00397068"/>
    <w:rsid w:val="0039775F"/>
    <w:rsid w:val="003A176E"/>
    <w:rsid w:val="003B1CD2"/>
    <w:rsid w:val="003B59E5"/>
    <w:rsid w:val="003B7B98"/>
    <w:rsid w:val="003C0A2D"/>
    <w:rsid w:val="003C0BD9"/>
    <w:rsid w:val="003C2D60"/>
    <w:rsid w:val="003C5549"/>
    <w:rsid w:val="003D0877"/>
    <w:rsid w:val="003D1D02"/>
    <w:rsid w:val="003D73F1"/>
    <w:rsid w:val="003E22EA"/>
    <w:rsid w:val="003E2ADD"/>
    <w:rsid w:val="003F173B"/>
    <w:rsid w:val="003F2352"/>
    <w:rsid w:val="004041C4"/>
    <w:rsid w:val="00406389"/>
    <w:rsid w:val="00406CC9"/>
    <w:rsid w:val="00411344"/>
    <w:rsid w:val="00413A8C"/>
    <w:rsid w:val="004157B2"/>
    <w:rsid w:val="00431779"/>
    <w:rsid w:val="00434D59"/>
    <w:rsid w:val="004408ED"/>
    <w:rsid w:val="00444CCD"/>
    <w:rsid w:val="00444CDC"/>
    <w:rsid w:val="00447F82"/>
    <w:rsid w:val="0045110E"/>
    <w:rsid w:val="00457FFA"/>
    <w:rsid w:val="00460821"/>
    <w:rsid w:val="00464CA2"/>
    <w:rsid w:val="00465DB6"/>
    <w:rsid w:val="00477BF4"/>
    <w:rsid w:val="00481F18"/>
    <w:rsid w:val="0048386F"/>
    <w:rsid w:val="004843D2"/>
    <w:rsid w:val="00484686"/>
    <w:rsid w:val="00491504"/>
    <w:rsid w:val="0049467C"/>
    <w:rsid w:val="00495471"/>
    <w:rsid w:val="00495F4D"/>
    <w:rsid w:val="00497F86"/>
    <w:rsid w:val="004A01FA"/>
    <w:rsid w:val="004A2885"/>
    <w:rsid w:val="004A2D87"/>
    <w:rsid w:val="004A5D17"/>
    <w:rsid w:val="004A65E0"/>
    <w:rsid w:val="004B0A32"/>
    <w:rsid w:val="004B17BA"/>
    <w:rsid w:val="004B247B"/>
    <w:rsid w:val="004B334A"/>
    <w:rsid w:val="004B5BB6"/>
    <w:rsid w:val="004B6D66"/>
    <w:rsid w:val="004C1BC4"/>
    <w:rsid w:val="004C3236"/>
    <w:rsid w:val="004C4056"/>
    <w:rsid w:val="004C56B0"/>
    <w:rsid w:val="004D476D"/>
    <w:rsid w:val="004D61F8"/>
    <w:rsid w:val="004E0424"/>
    <w:rsid w:val="004E0EAD"/>
    <w:rsid w:val="004E60C0"/>
    <w:rsid w:val="004E760C"/>
    <w:rsid w:val="004E7716"/>
    <w:rsid w:val="004F5DDA"/>
    <w:rsid w:val="004F6E3D"/>
    <w:rsid w:val="00500569"/>
    <w:rsid w:val="00500EAD"/>
    <w:rsid w:val="00504D49"/>
    <w:rsid w:val="005058E5"/>
    <w:rsid w:val="00505AEA"/>
    <w:rsid w:val="005138D1"/>
    <w:rsid w:val="00513F13"/>
    <w:rsid w:val="00516A26"/>
    <w:rsid w:val="00520568"/>
    <w:rsid w:val="0053060F"/>
    <w:rsid w:val="00531458"/>
    <w:rsid w:val="0053172F"/>
    <w:rsid w:val="00531D22"/>
    <w:rsid w:val="00531F36"/>
    <w:rsid w:val="00532A9F"/>
    <w:rsid w:val="00534E54"/>
    <w:rsid w:val="00543610"/>
    <w:rsid w:val="005458B7"/>
    <w:rsid w:val="00556D54"/>
    <w:rsid w:val="005571E8"/>
    <w:rsid w:val="0056059C"/>
    <w:rsid w:val="00564741"/>
    <w:rsid w:val="00566275"/>
    <w:rsid w:val="0056754A"/>
    <w:rsid w:val="005701AA"/>
    <w:rsid w:val="00581648"/>
    <w:rsid w:val="00585317"/>
    <w:rsid w:val="005862A9"/>
    <w:rsid w:val="00586DEE"/>
    <w:rsid w:val="005875C2"/>
    <w:rsid w:val="0059038A"/>
    <w:rsid w:val="00592901"/>
    <w:rsid w:val="00592DBE"/>
    <w:rsid w:val="005A6509"/>
    <w:rsid w:val="005A66BB"/>
    <w:rsid w:val="005B43F2"/>
    <w:rsid w:val="005C1E6F"/>
    <w:rsid w:val="005C4698"/>
    <w:rsid w:val="005C6A54"/>
    <w:rsid w:val="005C7668"/>
    <w:rsid w:val="005C7B1E"/>
    <w:rsid w:val="005D1979"/>
    <w:rsid w:val="005D4083"/>
    <w:rsid w:val="005D6D3D"/>
    <w:rsid w:val="005D7597"/>
    <w:rsid w:val="005E0C55"/>
    <w:rsid w:val="005E2D84"/>
    <w:rsid w:val="005E516E"/>
    <w:rsid w:val="005E60E2"/>
    <w:rsid w:val="005F0706"/>
    <w:rsid w:val="005F7368"/>
    <w:rsid w:val="00600712"/>
    <w:rsid w:val="006008F4"/>
    <w:rsid w:val="00600A57"/>
    <w:rsid w:val="00602058"/>
    <w:rsid w:val="00605C80"/>
    <w:rsid w:val="00610AF3"/>
    <w:rsid w:val="0061473B"/>
    <w:rsid w:val="006155C5"/>
    <w:rsid w:val="00615999"/>
    <w:rsid w:val="0061608D"/>
    <w:rsid w:val="00623819"/>
    <w:rsid w:val="00624B50"/>
    <w:rsid w:val="00632169"/>
    <w:rsid w:val="0063744A"/>
    <w:rsid w:val="00637617"/>
    <w:rsid w:val="00641251"/>
    <w:rsid w:val="00643AA3"/>
    <w:rsid w:val="00645EAA"/>
    <w:rsid w:val="0064674C"/>
    <w:rsid w:val="00655EE8"/>
    <w:rsid w:val="00660211"/>
    <w:rsid w:val="006611C3"/>
    <w:rsid w:val="00663D60"/>
    <w:rsid w:val="006701CC"/>
    <w:rsid w:val="00677781"/>
    <w:rsid w:val="00681552"/>
    <w:rsid w:val="00681A40"/>
    <w:rsid w:val="0068321B"/>
    <w:rsid w:val="00684E7C"/>
    <w:rsid w:val="0068765C"/>
    <w:rsid w:val="00687EF9"/>
    <w:rsid w:val="00697EF3"/>
    <w:rsid w:val="006A0505"/>
    <w:rsid w:val="006A260A"/>
    <w:rsid w:val="006A5A27"/>
    <w:rsid w:val="006A6BA0"/>
    <w:rsid w:val="006B1F04"/>
    <w:rsid w:val="006B6369"/>
    <w:rsid w:val="006C11CA"/>
    <w:rsid w:val="006C59BE"/>
    <w:rsid w:val="006C6AE3"/>
    <w:rsid w:val="006D182A"/>
    <w:rsid w:val="006D446B"/>
    <w:rsid w:val="006D7FA2"/>
    <w:rsid w:val="006E0692"/>
    <w:rsid w:val="006E07E5"/>
    <w:rsid w:val="006E0E36"/>
    <w:rsid w:val="006E1F56"/>
    <w:rsid w:val="006E2A58"/>
    <w:rsid w:val="006E5927"/>
    <w:rsid w:val="006E6622"/>
    <w:rsid w:val="006E78EF"/>
    <w:rsid w:val="006F24F6"/>
    <w:rsid w:val="006F4CCD"/>
    <w:rsid w:val="006F68C1"/>
    <w:rsid w:val="00704851"/>
    <w:rsid w:val="00706041"/>
    <w:rsid w:val="00711176"/>
    <w:rsid w:val="00715891"/>
    <w:rsid w:val="00720DE0"/>
    <w:rsid w:val="0072141D"/>
    <w:rsid w:val="007215A3"/>
    <w:rsid w:val="0073159A"/>
    <w:rsid w:val="0073299E"/>
    <w:rsid w:val="007368A4"/>
    <w:rsid w:val="0074218A"/>
    <w:rsid w:val="00742574"/>
    <w:rsid w:val="00744A25"/>
    <w:rsid w:val="0074592E"/>
    <w:rsid w:val="00745966"/>
    <w:rsid w:val="0074646B"/>
    <w:rsid w:val="00753A39"/>
    <w:rsid w:val="00754D12"/>
    <w:rsid w:val="0075533F"/>
    <w:rsid w:val="00757D4A"/>
    <w:rsid w:val="007605CE"/>
    <w:rsid w:val="007617B0"/>
    <w:rsid w:val="007623FA"/>
    <w:rsid w:val="00763F31"/>
    <w:rsid w:val="007656BE"/>
    <w:rsid w:val="007657AC"/>
    <w:rsid w:val="007729EF"/>
    <w:rsid w:val="00772B1A"/>
    <w:rsid w:val="00774F4B"/>
    <w:rsid w:val="00774F7B"/>
    <w:rsid w:val="00775097"/>
    <w:rsid w:val="0077693D"/>
    <w:rsid w:val="00777AFA"/>
    <w:rsid w:val="00780DAC"/>
    <w:rsid w:val="00784694"/>
    <w:rsid w:val="00790CF9"/>
    <w:rsid w:val="00793069"/>
    <w:rsid w:val="00793FD5"/>
    <w:rsid w:val="007975D4"/>
    <w:rsid w:val="007A07D6"/>
    <w:rsid w:val="007A457A"/>
    <w:rsid w:val="007A6A1E"/>
    <w:rsid w:val="007B2F14"/>
    <w:rsid w:val="007B784F"/>
    <w:rsid w:val="007C1D14"/>
    <w:rsid w:val="007C663B"/>
    <w:rsid w:val="007C7E62"/>
    <w:rsid w:val="007D74F9"/>
    <w:rsid w:val="007E4D1A"/>
    <w:rsid w:val="007E58B0"/>
    <w:rsid w:val="007F489D"/>
    <w:rsid w:val="008001C2"/>
    <w:rsid w:val="00801A61"/>
    <w:rsid w:val="008030F6"/>
    <w:rsid w:val="00807920"/>
    <w:rsid w:val="0081081D"/>
    <w:rsid w:val="0081478E"/>
    <w:rsid w:val="00816A58"/>
    <w:rsid w:val="00824BFE"/>
    <w:rsid w:val="00826E2C"/>
    <w:rsid w:val="008310C7"/>
    <w:rsid w:val="008330D5"/>
    <w:rsid w:val="00833265"/>
    <w:rsid w:val="0084185D"/>
    <w:rsid w:val="00841BE3"/>
    <w:rsid w:val="00843F14"/>
    <w:rsid w:val="00846379"/>
    <w:rsid w:val="00852BA8"/>
    <w:rsid w:val="00856021"/>
    <w:rsid w:val="008649ED"/>
    <w:rsid w:val="008677F8"/>
    <w:rsid w:val="00870740"/>
    <w:rsid w:val="00871EC4"/>
    <w:rsid w:val="00874057"/>
    <w:rsid w:val="00874748"/>
    <w:rsid w:val="00875F7C"/>
    <w:rsid w:val="00876627"/>
    <w:rsid w:val="0087671B"/>
    <w:rsid w:val="00876D8B"/>
    <w:rsid w:val="0088127F"/>
    <w:rsid w:val="008816E5"/>
    <w:rsid w:val="00886859"/>
    <w:rsid w:val="00887003"/>
    <w:rsid w:val="00887F6F"/>
    <w:rsid w:val="00891A89"/>
    <w:rsid w:val="00891B85"/>
    <w:rsid w:val="0089303C"/>
    <w:rsid w:val="00893AA0"/>
    <w:rsid w:val="00893DFB"/>
    <w:rsid w:val="00895169"/>
    <w:rsid w:val="008A13A5"/>
    <w:rsid w:val="008A1C4B"/>
    <w:rsid w:val="008A26C8"/>
    <w:rsid w:val="008A3A5F"/>
    <w:rsid w:val="008A48AC"/>
    <w:rsid w:val="008A71D8"/>
    <w:rsid w:val="008B1A4D"/>
    <w:rsid w:val="008B3288"/>
    <w:rsid w:val="008B3808"/>
    <w:rsid w:val="008B3E39"/>
    <w:rsid w:val="008C33F8"/>
    <w:rsid w:val="008C3855"/>
    <w:rsid w:val="008C6BCF"/>
    <w:rsid w:val="008C7FE8"/>
    <w:rsid w:val="008D07DB"/>
    <w:rsid w:val="008D2F88"/>
    <w:rsid w:val="008D57D6"/>
    <w:rsid w:val="008D62F0"/>
    <w:rsid w:val="008E00A3"/>
    <w:rsid w:val="008E018F"/>
    <w:rsid w:val="008E2B77"/>
    <w:rsid w:val="008E31A0"/>
    <w:rsid w:val="008E382A"/>
    <w:rsid w:val="008F759C"/>
    <w:rsid w:val="008F7C12"/>
    <w:rsid w:val="009009D6"/>
    <w:rsid w:val="00902627"/>
    <w:rsid w:val="0090426F"/>
    <w:rsid w:val="00905D63"/>
    <w:rsid w:val="009116D3"/>
    <w:rsid w:val="00913005"/>
    <w:rsid w:val="0091403C"/>
    <w:rsid w:val="00922D44"/>
    <w:rsid w:val="00925D36"/>
    <w:rsid w:val="00926B9D"/>
    <w:rsid w:val="0092723E"/>
    <w:rsid w:val="00935334"/>
    <w:rsid w:val="00935538"/>
    <w:rsid w:val="00935A95"/>
    <w:rsid w:val="0093652A"/>
    <w:rsid w:val="0094079A"/>
    <w:rsid w:val="00946D93"/>
    <w:rsid w:val="00953C9D"/>
    <w:rsid w:val="009577F1"/>
    <w:rsid w:val="00960C92"/>
    <w:rsid w:val="009614AB"/>
    <w:rsid w:val="009654CA"/>
    <w:rsid w:val="00965DE1"/>
    <w:rsid w:val="009674FA"/>
    <w:rsid w:val="009679E5"/>
    <w:rsid w:val="00976920"/>
    <w:rsid w:val="0098653D"/>
    <w:rsid w:val="00991DB1"/>
    <w:rsid w:val="00992B7E"/>
    <w:rsid w:val="00993CA1"/>
    <w:rsid w:val="00994622"/>
    <w:rsid w:val="0099524E"/>
    <w:rsid w:val="0099616C"/>
    <w:rsid w:val="009A0791"/>
    <w:rsid w:val="009A0F7E"/>
    <w:rsid w:val="009A1FD1"/>
    <w:rsid w:val="009A598A"/>
    <w:rsid w:val="009B286C"/>
    <w:rsid w:val="009B46F7"/>
    <w:rsid w:val="009B49A4"/>
    <w:rsid w:val="009B5375"/>
    <w:rsid w:val="009B538C"/>
    <w:rsid w:val="009B5A83"/>
    <w:rsid w:val="009B6769"/>
    <w:rsid w:val="009B6CCE"/>
    <w:rsid w:val="009C0135"/>
    <w:rsid w:val="009D2036"/>
    <w:rsid w:val="009D3837"/>
    <w:rsid w:val="009D51A1"/>
    <w:rsid w:val="009D5489"/>
    <w:rsid w:val="009E0721"/>
    <w:rsid w:val="009E1B72"/>
    <w:rsid w:val="009E2FF3"/>
    <w:rsid w:val="009F2AB2"/>
    <w:rsid w:val="009F3C67"/>
    <w:rsid w:val="009F41B0"/>
    <w:rsid w:val="009F46D9"/>
    <w:rsid w:val="009F612C"/>
    <w:rsid w:val="009F6A71"/>
    <w:rsid w:val="00A00FA8"/>
    <w:rsid w:val="00A01071"/>
    <w:rsid w:val="00A0269B"/>
    <w:rsid w:val="00A0535E"/>
    <w:rsid w:val="00A0739C"/>
    <w:rsid w:val="00A1101E"/>
    <w:rsid w:val="00A114BB"/>
    <w:rsid w:val="00A13A0B"/>
    <w:rsid w:val="00A1692F"/>
    <w:rsid w:val="00A17EE6"/>
    <w:rsid w:val="00A207CE"/>
    <w:rsid w:val="00A31260"/>
    <w:rsid w:val="00A40157"/>
    <w:rsid w:val="00A43713"/>
    <w:rsid w:val="00A46E8D"/>
    <w:rsid w:val="00A539BF"/>
    <w:rsid w:val="00A558BC"/>
    <w:rsid w:val="00A5745E"/>
    <w:rsid w:val="00A579A3"/>
    <w:rsid w:val="00A61B96"/>
    <w:rsid w:val="00A63B24"/>
    <w:rsid w:val="00A66275"/>
    <w:rsid w:val="00A7135B"/>
    <w:rsid w:val="00A72506"/>
    <w:rsid w:val="00A73AA2"/>
    <w:rsid w:val="00A7502D"/>
    <w:rsid w:val="00A75FEF"/>
    <w:rsid w:val="00A828EB"/>
    <w:rsid w:val="00A82D10"/>
    <w:rsid w:val="00A841DB"/>
    <w:rsid w:val="00A8568E"/>
    <w:rsid w:val="00A9529B"/>
    <w:rsid w:val="00A96A57"/>
    <w:rsid w:val="00AA0E30"/>
    <w:rsid w:val="00AA24E6"/>
    <w:rsid w:val="00AA51DD"/>
    <w:rsid w:val="00AA75C2"/>
    <w:rsid w:val="00AB0529"/>
    <w:rsid w:val="00AB5184"/>
    <w:rsid w:val="00AC061C"/>
    <w:rsid w:val="00AC0838"/>
    <w:rsid w:val="00AC2B7F"/>
    <w:rsid w:val="00AE4A9E"/>
    <w:rsid w:val="00AF3B90"/>
    <w:rsid w:val="00AF43A6"/>
    <w:rsid w:val="00AF523F"/>
    <w:rsid w:val="00AF5F2E"/>
    <w:rsid w:val="00AF6E05"/>
    <w:rsid w:val="00AF7AA3"/>
    <w:rsid w:val="00B028E9"/>
    <w:rsid w:val="00B1043F"/>
    <w:rsid w:val="00B126D2"/>
    <w:rsid w:val="00B20ED0"/>
    <w:rsid w:val="00B21ED7"/>
    <w:rsid w:val="00B235D7"/>
    <w:rsid w:val="00B26067"/>
    <w:rsid w:val="00B27BBF"/>
    <w:rsid w:val="00B306A3"/>
    <w:rsid w:val="00B306DA"/>
    <w:rsid w:val="00B422E3"/>
    <w:rsid w:val="00B42702"/>
    <w:rsid w:val="00B42787"/>
    <w:rsid w:val="00B46258"/>
    <w:rsid w:val="00B50179"/>
    <w:rsid w:val="00B547F5"/>
    <w:rsid w:val="00B615C1"/>
    <w:rsid w:val="00B62490"/>
    <w:rsid w:val="00B646BF"/>
    <w:rsid w:val="00B665C6"/>
    <w:rsid w:val="00B733CE"/>
    <w:rsid w:val="00B74746"/>
    <w:rsid w:val="00B75845"/>
    <w:rsid w:val="00B76493"/>
    <w:rsid w:val="00B8144A"/>
    <w:rsid w:val="00B83644"/>
    <w:rsid w:val="00B90A62"/>
    <w:rsid w:val="00B93B6E"/>
    <w:rsid w:val="00B94AA3"/>
    <w:rsid w:val="00B963F7"/>
    <w:rsid w:val="00B96411"/>
    <w:rsid w:val="00BA19C2"/>
    <w:rsid w:val="00BA207F"/>
    <w:rsid w:val="00BA6C50"/>
    <w:rsid w:val="00BB06B0"/>
    <w:rsid w:val="00BB0AE4"/>
    <w:rsid w:val="00BB0EFE"/>
    <w:rsid w:val="00BB2E00"/>
    <w:rsid w:val="00BB507A"/>
    <w:rsid w:val="00BB694D"/>
    <w:rsid w:val="00BB7BD6"/>
    <w:rsid w:val="00BD17BD"/>
    <w:rsid w:val="00BD7138"/>
    <w:rsid w:val="00BE0354"/>
    <w:rsid w:val="00BE6176"/>
    <w:rsid w:val="00BF0391"/>
    <w:rsid w:val="00BF524A"/>
    <w:rsid w:val="00C016EC"/>
    <w:rsid w:val="00C0245A"/>
    <w:rsid w:val="00C04060"/>
    <w:rsid w:val="00C047C7"/>
    <w:rsid w:val="00C049E0"/>
    <w:rsid w:val="00C0771C"/>
    <w:rsid w:val="00C11E37"/>
    <w:rsid w:val="00C13A56"/>
    <w:rsid w:val="00C1597E"/>
    <w:rsid w:val="00C216B3"/>
    <w:rsid w:val="00C22EC2"/>
    <w:rsid w:val="00C3257F"/>
    <w:rsid w:val="00C325D7"/>
    <w:rsid w:val="00C340D6"/>
    <w:rsid w:val="00C36990"/>
    <w:rsid w:val="00C4083E"/>
    <w:rsid w:val="00C42C1A"/>
    <w:rsid w:val="00C437E2"/>
    <w:rsid w:val="00C447F2"/>
    <w:rsid w:val="00C44A75"/>
    <w:rsid w:val="00C44FA6"/>
    <w:rsid w:val="00C51151"/>
    <w:rsid w:val="00C51718"/>
    <w:rsid w:val="00C52FBD"/>
    <w:rsid w:val="00C5577F"/>
    <w:rsid w:val="00C5749E"/>
    <w:rsid w:val="00C604E7"/>
    <w:rsid w:val="00C62D43"/>
    <w:rsid w:val="00C636FF"/>
    <w:rsid w:val="00C6516D"/>
    <w:rsid w:val="00C65507"/>
    <w:rsid w:val="00C65E5D"/>
    <w:rsid w:val="00C70FD7"/>
    <w:rsid w:val="00C72686"/>
    <w:rsid w:val="00C82DEC"/>
    <w:rsid w:val="00C86B06"/>
    <w:rsid w:val="00C9191D"/>
    <w:rsid w:val="00C9228E"/>
    <w:rsid w:val="00C9416B"/>
    <w:rsid w:val="00C94AB7"/>
    <w:rsid w:val="00C94B48"/>
    <w:rsid w:val="00C95CFE"/>
    <w:rsid w:val="00CA0A40"/>
    <w:rsid w:val="00CA0AF2"/>
    <w:rsid w:val="00CA0F27"/>
    <w:rsid w:val="00CA340D"/>
    <w:rsid w:val="00CA5E06"/>
    <w:rsid w:val="00CB18AA"/>
    <w:rsid w:val="00CB2E75"/>
    <w:rsid w:val="00CB5B39"/>
    <w:rsid w:val="00CC77A1"/>
    <w:rsid w:val="00CD4050"/>
    <w:rsid w:val="00CD5BA1"/>
    <w:rsid w:val="00CD75D3"/>
    <w:rsid w:val="00CE6CF6"/>
    <w:rsid w:val="00CF15D1"/>
    <w:rsid w:val="00CF1DCD"/>
    <w:rsid w:val="00CF200A"/>
    <w:rsid w:val="00CF2E9B"/>
    <w:rsid w:val="00CF35C7"/>
    <w:rsid w:val="00CF37C2"/>
    <w:rsid w:val="00CF7F17"/>
    <w:rsid w:val="00D00169"/>
    <w:rsid w:val="00D02FE9"/>
    <w:rsid w:val="00D06593"/>
    <w:rsid w:val="00D113A8"/>
    <w:rsid w:val="00D11636"/>
    <w:rsid w:val="00D11DE2"/>
    <w:rsid w:val="00D120D2"/>
    <w:rsid w:val="00D135B4"/>
    <w:rsid w:val="00D14D83"/>
    <w:rsid w:val="00D14D9B"/>
    <w:rsid w:val="00D155F2"/>
    <w:rsid w:val="00D15DCD"/>
    <w:rsid w:val="00D169CA"/>
    <w:rsid w:val="00D20A86"/>
    <w:rsid w:val="00D20D52"/>
    <w:rsid w:val="00D24C64"/>
    <w:rsid w:val="00D2795E"/>
    <w:rsid w:val="00D41146"/>
    <w:rsid w:val="00D42C76"/>
    <w:rsid w:val="00D44573"/>
    <w:rsid w:val="00D46277"/>
    <w:rsid w:val="00D47F1C"/>
    <w:rsid w:val="00D50125"/>
    <w:rsid w:val="00D51622"/>
    <w:rsid w:val="00D52BDB"/>
    <w:rsid w:val="00D542E0"/>
    <w:rsid w:val="00D603F6"/>
    <w:rsid w:val="00D619A1"/>
    <w:rsid w:val="00D743AC"/>
    <w:rsid w:val="00D75902"/>
    <w:rsid w:val="00D779F3"/>
    <w:rsid w:val="00D77A4D"/>
    <w:rsid w:val="00D77CF8"/>
    <w:rsid w:val="00D817D2"/>
    <w:rsid w:val="00D904DC"/>
    <w:rsid w:val="00D905FC"/>
    <w:rsid w:val="00D9161E"/>
    <w:rsid w:val="00D938D7"/>
    <w:rsid w:val="00D9754E"/>
    <w:rsid w:val="00DA696C"/>
    <w:rsid w:val="00DA69A5"/>
    <w:rsid w:val="00DC14C8"/>
    <w:rsid w:val="00DC208E"/>
    <w:rsid w:val="00DC264F"/>
    <w:rsid w:val="00DC33CA"/>
    <w:rsid w:val="00DC4ED3"/>
    <w:rsid w:val="00DC730A"/>
    <w:rsid w:val="00DC7400"/>
    <w:rsid w:val="00DD056E"/>
    <w:rsid w:val="00DD0BF8"/>
    <w:rsid w:val="00DD1C9D"/>
    <w:rsid w:val="00DD2736"/>
    <w:rsid w:val="00DD4DD6"/>
    <w:rsid w:val="00DD6F31"/>
    <w:rsid w:val="00DE0136"/>
    <w:rsid w:val="00DE330F"/>
    <w:rsid w:val="00DF1604"/>
    <w:rsid w:val="00DF17CC"/>
    <w:rsid w:val="00DF3E05"/>
    <w:rsid w:val="00DF4593"/>
    <w:rsid w:val="00DF7D8E"/>
    <w:rsid w:val="00E0108A"/>
    <w:rsid w:val="00E12708"/>
    <w:rsid w:val="00E1673A"/>
    <w:rsid w:val="00E175AF"/>
    <w:rsid w:val="00E20539"/>
    <w:rsid w:val="00E221EA"/>
    <w:rsid w:val="00E25F60"/>
    <w:rsid w:val="00E2609E"/>
    <w:rsid w:val="00E308C5"/>
    <w:rsid w:val="00E32D8D"/>
    <w:rsid w:val="00E338AC"/>
    <w:rsid w:val="00E35477"/>
    <w:rsid w:val="00E3599C"/>
    <w:rsid w:val="00E40687"/>
    <w:rsid w:val="00E4153A"/>
    <w:rsid w:val="00E45EEB"/>
    <w:rsid w:val="00E536DE"/>
    <w:rsid w:val="00E543E9"/>
    <w:rsid w:val="00E56216"/>
    <w:rsid w:val="00E57F78"/>
    <w:rsid w:val="00E6099C"/>
    <w:rsid w:val="00E62033"/>
    <w:rsid w:val="00E62294"/>
    <w:rsid w:val="00E7416A"/>
    <w:rsid w:val="00E7482B"/>
    <w:rsid w:val="00E7527B"/>
    <w:rsid w:val="00E804E7"/>
    <w:rsid w:val="00E81502"/>
    <w:rsid w:val="00E85473"/>
    <w:rsid w:val="00E9068A"/>
    <w:rsid w:val="00E90BF4"/>
    <w:rsid w:val="00E913D1"/>
    <w:rsid w:val="00E9450D"/>
    <w:rsid w:val="00E9473C"/>
    <w:rsid w:val="00E9612A"/>
    <w:rsid w:val="00E96764"/>
    <w:rsid w:val="00EA07C4"/>
    <w:rsid w:val="00EA274A"/>
    <w:rsid w:val="00EA35D2"/>
    <w:rsid w:val="00EA3E98"/>
    <w:rsid w:val="00EA694A"/>
    <w:rsid w:val="00EA6BD4"/>
    <w:rsid w:val="00EB040D"/>
    <w:rsid w:val="00EB0B91"/>
    <w:rsid w:val="00EB3A39"/>
    <w:rsid w:val="00EC44FA"/>
    <w:rsid w:val="00EC48E8"/>
    <w:rsid w:val="00EC63F0"/>
    <w:rsid w:val="00EC68C6"/>
    <w:rsid w:val="00EC77AE"/>
    <w:rsid w:val="00ED3D07"/>
    <w:rsid w:val="00EE4AFC"/>
    <w:rsid w:val="00EE4F97"/>
    <w:rsid w:val="00EE71FE"/>
    <w:rsid w:val="00EE7719"/>
    <w:rsid w:val="00EF26E8"/>
    <w:rsid w:val="00EF2788"/>
    <w:rsid w:val="00F0300A"/>
    <w:rsid w:val="00F039CE"/>
    <w:rsid w:val="00F04E73"/>
    <w:rsid w:val="00F05F74"/>
    <w:rsid w:val="00F244B2"/>
    <w:rsid w:val="00F24838"/>
    <w:rsid w:val="00F31794"/>
    <w:rsid w:val="00F36089"/>
    <w:rsid w:val="00F36934"/>
    <w:rsid w:val="00F52630"/>
    <w:rsid w:val="00F53723"/>
    <w:rsid w:val="00F567EC"/>
    <w:rsid w:val="00F645C9"/>
    <w:rsid w:val="00F651CF"/>
    <w:rsid w:val="00F718EF"/>
    <w:rsid w:val="00F7368C"/>
    <w:rsid w:val="00F754BC"/>
    <w:rsid w:val="00F7606C"/>
    <w:rsid w:val="00F77922"/>
    <w:rsid w:val="00F82C2F"/>
    <w:rsid w:val="00F84FDC"/>
    <w:rsid w:val="00F94C94"/>
    <w:rsid w:val="00F950FB"/>
    <w:rsid w:val="00F9748B"/>
    <w:rsid w:val="00FA169C"/>
    <w:rsid w:val="00FA335A"/>
    <w:rsid w:val="00FA51DB"/>
    <w:rsid w:val="00FA794C"/>
    <w:rsid w:val="00FB3ACC"/>
    <w:rsid w:val="00FB55C0"/>
    <w:rsid w:val="00FB60A4"/>
    <w:rsid w:val="00FB7B27"/>
    <w:rsid w:val="00FC0213"/>
    <w:rsid w:val="00FC1E9C"/>
    <w:rsid w:val="00FC4CE5"/>
    <w:rsid w:val="00FC69AE"/>
    <w:rsid w:val="00FC70AC"/>
    <w:rsid w:val="00FD2B24"/>
    <w:rsid w:val="00FD311B"/>
    <w:rsid w:val="00FD486C"/>
    <w:rsid w:val="00FD6E89"/>
    <w:rsid w:val="00FE5E07"/>
    <w:rsid w:val="00FE603F"/>
    <w:rsid w:val="00FE6FEB"/>
    <w:rsid w:val="00FE7A19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5E5D"/>
    <w:rPr>
      <w:rFonts w:eastAsia="Times New Roman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 w:bidi="ar-SA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  <w:rPr>
      <w:rFonts w:cs="Times New Roman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rFonts w:cs="Times New Roman"/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basedOn w:val="Standaardtabel"/>
    <w:uiPriority w:val="99"/>
    <w:rsid w:val="00AC061C"/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  <w:rPr>
      <w:rFonts w:cs="Times New Roman"/>
    </w:rPr>
  </w:style>
  <w:style w:type="character" w:styleId="Paginanummer">
    <w:name w:val="page number"/>
    <w:basedOn w:val="Standaardalinea-lettertype"/>
    <w:uiPriority w:val="99"/>
    <w:rsid w:val="009E1B72"/>
    <w:rPr>
      <w:rFonts w:cs="Times New Roman"/>
    </w:rPr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Mangal"/>
      <w:b/>
      <w:bCs/>
      <w:sz w:val="24"/>
      <w:szCs w:val="24"/>
      <w:lang w:val="nl-NL" w:eastAsia="nl-NL" w:bidi="hi-IN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 w:bidi="ar-SA"/>
    </w:rPr>
  </w:style>
  <w:style w:type="character" w:customStyle="1" w:styleId="Char3">
    <w:name w:val="Char3"/>
    <w:uiPriority w:val="99"/>
    <w:rsid w:val="00C22EC2"/>
    <w:rPr>
      <w:rFonts w:ascii="Times New Roman" w:hAnsi="Times New Roman"/>
      <w:b/>
      <w:sz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styleId="Hyperlink">
    <w:name w:val="Hyperlink"/>
    <w:basedOn w:val="Standaardalinea-lettertype"/>
    <w:uiPriority w:val="99"/>
    <w:unhideWhenUsed/>
    <w:rsid w:val="00D904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5E5D"/>
    <w:rPr>
      <w:rFonts w:eastAsia="Times New Roman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 w:bidi="ar-SA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  <w:rPr>
      <w:rFonts w:cs="Times New Roman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rFonts w:cs="Times New Roman"/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basedOn w:val="Standaardtabel"/>
    <w:uiPriority w:val="99"/>
    <w:rsid w:val="00AC061C"/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  <w:rPr>
      <w:rFonts w:cs="Times New Roman"/>
    </w:rPr>
  </w:style>
  <w:style w:type="character" w:styleId="Paginanummer">
    <w:name w:val="page number"/>
    <w:basedOn w:val="Standaardalinea-lettertype"/>
    <w:uiPriority w:val="99"/>
    <w:rsid w:val="009E1B72"/>
    <w:rPr>
      <w:rFonts w:cs="Times New Roman"/>
    </w:rPr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Mangal"/>
      <w:b/>
      <w:bCs/>
      <w:sz w:val="24"/>
      <w:szCs w:val="24"/>
      <w:lang w:val="nl-NL" w:eastAsia="nl-NL" w:bidi="hi-IN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 w:bidi="ar-SA"/>
    </w:rPr>
  </w:style>
  <w:style w:type="character" w:customStyle="1" w:styleId="Char3">
    <w:name w:val="Char3"/>
    <w:uiPriority w:val="99"/>
    <w:rsid w:val="00C22EC2"/>
    <w:rPr>
      <w:rFonts w:ascii="Times New Roman" w:hAnsi="Times New Roman"/>
      <w:b/>
      <w:sz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styleId="Hyperlink">
    <w:name w:val="Hyperlink"/>
    <w:basedOn w:val="Standaardalinea-lettertype"/>
    <w:uiPriority w:val="99"/>
    <w:unhideWhenUsed/>
    <w:rsid w:val="00D90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2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hennie.bulthuis@plegt-vos.n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roesink@rocvantwente.nl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E031F-AE79-4E51-BE48-C7CCD322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651999C1.dotm</Template>
  <TotalTime>0</TotalTime>
  <Pages>5</Pages>
  <Words>876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Student</vt:lpstr>
    </vt:vector>
  </TitlesOfParts>
  <Company>ROC van Twente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</dc:title>
  <dc:creator>ROC van Twente</dc:creator>
  <cp:lastModifiedBy>Kevin Mensink</cp:lastModifiedBy>
  <cp:revision>37</cp:revision>
  <cp:lastPrinted>2012-11-15T10:42:00Z</cp:lastPrinted>
  <dcterms:created xsi:type="dcterms:W3CDTF">2015-02-04T10:48:00Z</dcterms:created>
  <dcterms:modified xsi:type="dcterms:W3CDTF">2015-02-16T14:25:00Z</dcterms:modified>
</cp:coreProperties>
</file>